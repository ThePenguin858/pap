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71FB8" w:rsidP="26D7B23D" w:rsidRDefault="00C41A6C" w14:paraId="672A6659" w14:textId="77777777">
      <w:pPr>
        <w:jc w:val="center"/>
      </w:pPr>
      <w:r w:rsidR="00C41A6C">
        <w:drawing>
          <wp:inline wp14:editId="14A73106" wp14:anchorId="261FB9D6">
            <wp:extent cx="1408475" cy="1460396"/>
            <wp:effectExtent l="0" t="0" r="1270" b="6985"/>
            <wp:docPr id="3" name="Imagem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"/>
                    <pic:cNvPicPr/>
                  </pic:nvPicPr>
                  <pic:blipFill>
                    <a:blip r:embed="Re29b53b7877642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8475" cy="14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97" w:rsidP="26D7B23D" w:rsidRDefault="0069678D" w14:paraId="5FBFECC0" w14:textId="2B7D8C8F">
      <w:pPr>
        <w:pStyle w:val="TemaTrabalhos"/>
      </w:pPr>
      <w:sdt>
        <w:sdtPr>
          <w:id w:val="-1755573331"/>
          <w:alias w:val="Tema"/>
          <w:tag w:val="Tema"/>
          <w:placeholder>
            <w:docPart w:val="DefaultPlaceholder_1081868574"/>
          </w:placeholder>
        </w:sdtPr>
        <w:sdtContent>
          <w:r w:rsidR="5AD41FEA">
            <w:rPr/>
            <w:t xml:space="preserve">Site E-commerce: </w:t>
          </w:r>
          <w:proofErr w:type="spellStart"/>
          <w:r w:rsidR="7800B34C">
            <w:rPr/>
            <w:t>chesspowered</w:t>
          </w:r>
          <w:proofErr w:type="spellEnd"/>
          <w:r w:rsidR="5AD41FEA">
            <w:rPr/>
            <w:t>.</w:t>
          </w:r>
          <w:r w:rsidR="27FB6F3F">
            <w:rPr/>
            <w:t>ne</w:t>
          </w:r>
          <w:r w:rsidR="5AD41FEA">
            <w:rPr/>
            <w:t>t</w:t>
          </w:r>
        </w:sdtContent>
      </w:sdt>
    </w:p>
    <w:p w:rsidRPr="00E2643E" w:rsidR="000B3168" w:rsidP="26D7B23D" w:rsidRDefault="006A1F76" w14:paraId="5ED6974B" w14:textId="77777777">
      <w:pPr>
        <w:pStyle w:val="NomeCursoTrabalhos"/>
        <w:rPr>
          <w:sz w:val="36"/>
          <w:szCs w:val="36"/>
        </w:rPr>
      </w:pPr>
      <w:r w:rsidRPr="26D7B23D">
        <w:rPr>
          <w:rFonts w:asciiTheme="minorHAnsi" w:hAnsiTheme="minorHAnsi"/>
          <w:sz w:val="36"/>
          <w:szCs w:val="36"/>
        </w:rPr>
        <w:t xml:space="preserve"> </w:t>
      </w:r>
      <w:sdt>
        <w:sdtPr>
          <w:rPr>
            <w:rFonts w:asciiTheme="minorHAnsi" w:hAnsiTheme="minorHAnsi"/>
            <w:smallCaps w:val="0"/>
            <w:sz w:val="36"/>
            <w:szCs w:val="36"/>
          </w:rPr>
          <w:alias w:val="Nome Curso"/>
          <w:tag w:val="Nome Curso"/>
          <w:id w:val="262045406"/>
          <w:placeholder>
            <w:docPart w:val="DefaultPlaceholder_1081868574"/>
          </w:placeholder>
        </w:sdtPr>
        <w:sdtContent>
          <w:r w:rsidRPr="26D7B23D" w:rsidR="000B3168">
            <w:rPr>
              <w:rFonts w:asciiTheme="minorHAnsi" w:hAnsiTheme="minorHAnsi"/>
              <w:smallCaps w:val="0"/>
              <w:sz w:val="36"/>
              <w:szCs w:val="36"/>
            </w:rPr>
            <w:t xml:space="preserve">Técnico de </w:t>
          </w:r>
          <w:r w:rsidRPr="26D7B23D" w:rsidR="0024366B">
            <w:rPr>
              <w:rFonts w:asciiTheme="minorHAnsi" w:hAnsiTheme="minorHAnsi"/>
              <w:smallCaps w:val="0"/>
              <w:sz w:val="36"/>
              <w:szCs w:val="36"/>
            </w:rPr>
            <w:t>Gestão e Programação de Sistemas Informáticos</w:t>
          </w:r>
          <w:r w:rsidRPr="26D7B23D" w:rsidR="000B3168">
            <w:rPr>
              <w:rFonts w:asciiTheme="minorHAnsi" w:hAnsiTheme="minorHAnsi"/>
              <w:smallCaps w:val="0"/>
              <w:sz w:val="36"/>
              <w:szCs w:val="36"/>
            </w:rPr>
            <w:t>,</w:t>
          </w:r>
        </w:sdtContent>
      </w:sdt>
      <w:r w:rsidRPr="26D7B23D" w:rsidR="000B3168">
        <w:rPr>
          <w:rFonts w:asciiTheme="minorHAnsi" w:hAnsiTheme="minorHAnsi"/>
          <w:smallCaps w:val="0"/>
          <w:sz w:val="36"/>
          <w:szCs w:val="36"/>
        </w:rPr>
        <w:t xml:space="preserve"> </w:t>
      </w:r>
      <w:r w:rsidRPr="26D7B23D" w:rsidR="002D4EE0">
        <w:rPr>
          <w:rFonts w:asciiTheme="minorHAnsi" w:hAnsiTheme="minorHAnsi"/>
          <w:smallCaps w:val="0"/>
          <w:sz w:val="36"/>
          <w:szCs w:val="36"/>
        </w:rPr>
        <w:t>12º51</w:t>
      </w:r>
    </w:p>
    <w:p w:rsidRPr="00E2643E" w:rsidR="0024366B" w:rsidP="26D7B23D" w:rsidRDefault="0069678D" w14:paraId="62D13A2D" w14:textId="77777777">
      <w:pPr>
        <w:pStyle w:val="NomeCursoTrabalhos"/>
        <w:rPr>
          <w:sz w:val="36"/>
          <w:szCs w:val="36"/>
        </w:rPr>
      </w:pPr>
      <w:sdt>
        <w:sdtPr>
          <w:rPr>
            <w:rFonts w:asciiTheme="minorHAnsi" w:hAnsiTheme="minorHAnsi"/>
            <w:sz w:val="36"/>
            <w:szCs w:val="36"/>
          </w:rPr>
          <w:alias w:val="Nome Disciplina"/>
          <w:tag w:val="Nome Disciplina"/>
          <w:id w:val="-1576350505"/>
          <w:placeholder>
            <w:docPart w:val="DefaultPlaceholder_1081868574"/>
          </w:placeholder>
        </w:sdtPr>
        <w:sdtContent>
          <w:r w:rsidRPr="26D7B23D" w:rsidR="0016136E">
            <w:rPr>
              <w:rFonts w:asciiTheme="minorHAnsi" w:hAnsiTheme="minorHAnsi"/>
              <w:sz w:val="36"/>
              <w:szCs w:val="36"/>
            </w:rPr>
            <w:t>Programação e Sistemas de Informação</w:t>
          </w:r>
        </w:sdtContent>
      </w:sdt>
    </w:p>
    <w:p w:rsidRPr="00E2643E" w:rsidR="00DE2B97" w:rsidP="26D7B23D" w:rsidRDefault="006A1F76" w14:paraId="338F93B2" w14:textId="0FEA95F2">
      <w:pPr>
        <w:pStyle w:val="NomeCursoTrabalhos"/>
      </w:pPr>
      <w:r w:rsidRPr="26D7B23D">
        <w:rPr>
          <w:sz w:val="36"/>
          <w:szCs w:val="36"/>
        </w:rPr>
        <w:t xml:space="preserve"> </w:t>
      </w:r>
      <w:sdt>
        <w:sdtPr>
          <w:alias w:val="Nº e Nome do Módulo"/>
          <w:tag w:val="Nº e Nome do Módulo"/>
          <w:id w:val="-2059010624"/>
          <w:placeholder>
            <w:docPart w:val="DefaultPlaceholder_1081868574"/>
          </w:placeholder>
        </w:sdtPr>
        <w:sdtContent>
          <w:r w:rsidRPr="26D7B23D" w:rsidR="28ADD785">
            <w:rPr>
              <w:rFonts w:eastAsiaTheme="minorEastAsia"/>
              <w:szCs w:val="40"/>
            </w:rPr>
            <w:t xml:space="preserve">Prova de Aptidão Profissional </w:t>
          </w:r>
        </w:sdtContent>
      </w:sdt>
    </w:p>
    <w:p w:rsidRPr="00E2643E" w:rsidR="006A1F76" w:rsidP="26D7B23D" w:rsidRDefault="006A1F76" w14:paraId="0A37501D" w14:textId="77777777">
      <w:pPr>
        <w:pStyle w:val="NomeModuloTrabalhos"/>
        <w:rPr>
          <w:sz w:val="24"/>
          <w:szCs w:val="24"/>
        </w:rPr>
      </w:pPr>
    </w:p>
    <w:p w:rsidR="00C41A6C" w:rsidP="2CC58AAF" w:rsidRDefault="00C41A6C" w14:paraId="5DAB6C7B" w14:textId="77777777">
      <w:pPr>
        <w:pStyle w:val="AutorTrabalhos"/>
      </w:pPr>
    </w:p>
    <w:p w:rsidR="00DE2B97" w:rsidP="26D7B23D" w:rsidRDefault="00DE2B97" w14:paraId="02EB378F" w14:textId="77777777">
      <w:pPr>
        <w:jc w:val="center"/>
      </w:pPr>
    </w:p>
    <w:sdt>
      <w:sdtPr>
        <w:alias w:val="Imagem Tema"/>
        <w:tag w:val="Imagem Tema"/>
        <w:id w:val="-755283580"/>
        <w:picture/>
      </w:sdtPr>
      <w:sdtContent>
        <w:p w:rsidR="00C41A6C" w:rsidP="00C41A6C" w:rsidRDefault="00F16823" w14:paraId="6A05A809" w14:textId="0B00DAD9">
          <w:pPr>
            <w:jc w:val="center"/>
          </w:pPr>
          <w:r w:rsidR="00F16823">
            <w:drawing>
              <wp:inline wp14:editId="517C7159" wp14:anchorId="3AD86570">
                <wp:extent cx="1724025" cy="1724025"/>
                <wp:effectExtent l="0" t="0" r="9525" b="9525"/>
                <wp:docPr id="1" name="Imagem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m 1"/>
                        <pic:cNvPicPr/>
                      </pic:nvPicPr>
                      <pic:blipFill>
                        <a:blip r:embed="R0d34ae8d676642c9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724025" cy="172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136E" w:rsidP="26D7B23D" w:rsidRDefault="00C41A6C" w14:paraId="29D6B04F" w14:textId="77777777">
      <w:pPr>
        <w:jc w:val="center"/>
        <w:rPr>
          <w:rFonts w:ascii="Verdana" w:hAnsi="Verdana"/>
          <w:sz w:val="18"/>
          <w:szCs w:val="18"/>
          <w:lang w:eastAsia="pt-PT"/>
        </w:rPr>
      </w:pPr>
      <w:r w:rsidRPr="26D7B23D">
        <w:rPr>
          <w:rFonts w:ascii="Verdana" w:hAnsi="Verdana"/>
          <w:sz w:val="18"/>
          <w:szCs w:val="18"/>
          <w:lang w:eastAsia="pt-PT"/>
        </w:rPr>
        <w:t xml:space="preserve"> </w:t>
      </w:r>
    </w:p>
    <w:p w:rsidR="00DE2B97" w:rsidP="26D7B23D" w:rsidRDefault="00DE2B97" w14:paraId="6CB6730C" w14:textId="77777777">
      <w:pPr>
        <w:pStyle w:val="AutorTrabalhos"/>
      </w:pPr>
      <w:r w:rsidRPr="26D7B23D">
        <w:t xml:space="preserve">Elaborado por: </w:t>
      </w:r>
    </w:p>
    <w:sdt>
      <w:sdtPr>
        <w:alias w:val="Autor"/>
        <w:tag w:val="Autor"/>
        <w:id w:val="1492755689"/>
        <w:text w:multiLine="1"/>
      </w:sdtPr>
      <w:sdtContent>
        <w:p w:rsidR="00DE2B97" w:rsidP="26D7B23D" w:rsidRDefault="00526CE3" w14:paraId="6B53307A" w14:textId="783C9685">
          <w:pPr>
            <w:pStyle w:val="AutorTrabalhos"/>
          </w:pPr>
          <w:r>
            <w:t>Francisco Perestrelo Pontes</w:t>
          </w:r>
        </w:p>
      </w:sdtContent>
    </w:sdt>
    <w:p w:rsidR="000B3168" w:rsidP="26D7B23D" w:rsidRDefault="000B3168" w14:paraId="0DFAE634" w14:textId="77777777">
      <w:pPr>
        <w:jc w:val="center"/>
        <w:rPr>
          <w:rFonts w:ascii="Arial Narrow" w:hAnsi="Arial Narrow"/>
          <w:sz w:val="14"/>
          <w:szCs w:val="14"/>
        </w:rPr>
      </w:pPr>
      <w:r w:rsidRPr="26D7B23D">
        <w:rPr>
          <w:rFonts w:ascii="Arial Narrow" w:hAnsi="Arial Narrow"/>
          <w:b/>
          <w:bCs/>
          <w:sz w:val="28"/>
          <w:szCs w:val="28"/>
        </w:rPr>
        <w:t xml:space="preserve">  </w:t>
      </w:r>
    </w:p>
    <w:p w:rsidR="00294E59" w:rsidP="26D7B23D" w:rsidRDefault="00294E59" w14:paraId="5A39BBE3" w14:textId="77777777">
      <w:pPr>
        <w:pStyle w:val="AutorTrabalhos"/>
      </w:pPr>
    </w:p>
    <w:p w:rsidR="000B3168" w:rsidP="26D7B23D" w:rsidRDefault="000B3168" w14:paraId="41C8F396" w14:textId="77777777">
      <w:pPr>
        <w:pStyle w:val="AutorTrabalhos"/>
        <w:sectPr w:rsidR="000B3168" w:rsidSect="00C151EE">
          <w:footerReference w:type="default" r:id="rId10"/>
          <w:pgSz w:w="11906" w:h="16838" w:orient="portrait" w:code="9"/>
          <w:pgMar w:top="-224" w:right="1134" w:bottom="1134" w:left="1701" w:header="709" w:footer="131" w:gutter="0"/>
          <w:cols w:space="708"/>
          <w:vAlign w:val="center"/>
          <w:docGrid w:linePitch="360"/>
          <w:headerReference w:type="default" r:id="R8c68f885884b4968"/>
        </w:sect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363975978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512823" w:rsidP="00A87036" w:rsidRDefault="00512823" w14:paraId="6EC93065" w14:textId="77777777">
          <w:pPr>
            <w:pStyle w:val="CabealhodoSumrio"/>
            <w:tabs>
              <w:tab w:val="left" w:pos="1843"/>
            </w:tabs>
          </w:pPr>
          <w:r>
            <w:t>Índice</w:t>
          </w:r>
        </w:p>
        <w:p w:rsidR="00950B2A" w:rsidRDefault="00512823" w14:paraId="0EA7CBA9" w14:textId="12559F05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3840532">
            <w:r w:rsidRPr="00ED0A0A" w:rsidR="00950B2A">
              <w:rPr>
                <w:rStyle w:val="Hyperlink"/>
                <w:noProof/>
              </w:rPr>
              <w:t>1</w:t>
            </w:r>
            <w:r w:rsidR="00950B2A"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 w:rsidR="00950B2A">
              <w:rPr>
                <w:rStyle w:val="Hyperlink"/>
                <w:noProof/>
              </w:rPr>
              <w:t>Índice de Imagem</w:t>
            </w:r>
            <w:r w:rsidR="00950B2A">
              <w:rPr>
                <w:noProof/>
                <w:webHidden/>
              </w:rPr>
              <w:tab/>
            </w:r>
            <w:r w:rsidR="00950B2A">
              <w:rPr>
                <w:noProof/>
                <w:webHidden/>
              </w:rPr>
              <w:fldChar w:fldCharType="begin"/>
            </w:r>
            <w:r w:rsidR="00950B2A">
              <w:rPr>
                <w:noProof/>
                <w:webHidden/>
              </w:rPr>
              <w:instrText xml:space="preserve"> PAGEREF _Toc63840532 \h </w:instrText>
            </w:r>
            <w:r w:rsidR="00950B2A">
              <w:rPr>
                <w:noProof/>
                <w:webHidden/>
              </w:rPr>
            </w:r>
            <w:r w:rsidR="00950B2A">
              <w:rPr>
                <w:noProof/>
                <w:webHidden/>
              </w:rPr>
              <w:fldChar w:fldCharType="separate"/>
            </w:r>
            <w:r w:rsidR="00950B2A">
              <w:rPr>
                <w:noProof/>
                <w:webHidden/>
              </w:rPr>
              <w:t>2</w:t>
            </w:r>
            <w:r w:rsidR="00950B2A"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563CDC56" w14:textId="50B3DC47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3">
            <w:r w:rsidRPr="00ED0A0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77DDAE28" w14:textId="66F8F7C3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4">
            <w:r w:rsidRPr="00ED0A0A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0E6F1B90" w14:textId="1714876A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5">
            <w:r w:rsidRPr="00ED0A0A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Tabela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57810D7F" w14:textId="1DE3C3C6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6">
            <w:r w:rsidRPr="00ED0A0A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0CEFA518" w14:textId="43636DF3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7">
            <w:r w:rsidRPr="00ED0A0A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609D4908" w14:textId="6D5F4C71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8">
            <w:r w:rsidRPr="00ED0A0A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0D07A468" w14:textId="52A3F7CB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39">
            <w:r w:rsidRPr="00ED0A0A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793ADDDA" w14:textId="2E61D9D5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40">
            <w:r w:rsidRPr="00ED0A0A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B2A" w:rsidRDefault="00950B2A" w14:paraId="625DFD9D" w14:textId="51DEF62C">
          <w:pPr>
            <w:pStyle w:val="Sumrio1"/>
            <w:rPr>
              <w:rFonts w:asciiTheme="minorHAnsi" w:hAnsiTheme="minorHAnsi" w:eastAsiaTheme="minorEastAsia"/>
              <w:noProof/>
              <w:sz w:val="22"/>
              <w:lang w:eastAsia="pt-PT"/>
            </w:rPr>
          </w:pPr>
          <w:hyperlink w:history="1" w:anchor="_Toc63840541">
            <w:r w:rsidRPr="00ED0A0A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PT"/>
              </w:rPr>
              <w:tab/>
            </w:r>
            <w:r w:rsidRPr="00ED0A0A">
              <w:rPr>
                <w:rStyle w:val="Hyperlink"/>
                <w:noProof/>
              </w:rPr>
              <w:t>Web-Grafia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823" w:rsidP="00A87036" w:rsidRDefault="00512823" w14:paraId="72A3D3EC" w14:textId="4AD74EF8">
          <w:pPr>
            <w:tabs>
              <w:tab w:val="left" w:pos="1843"/>
            </w:tabs>
          </w:pPr>
          <w:r>
            <w:rPr>
              <w:b/>
              <w:bCs/>
            </w:rPr>
            <w:fldChar w:fldCharType="end"/>
          </w:r>
        </w:p>
      </w:sdtContent>
    </w:sdt>
    <w:p w:rsidR="00512823" w:rsidRDefault="00512823" w14:paraId="0D0B940D" w14:textId="77777777">
      <w:r>
        <w:br w:type="page"/>
      </w:r>
    </w:p>
    <w:p w:rsidR="00D7143C" w:rsidP="000506D9" w:rsidRDefault="00D7143C" w14:paraId="00302F64" w14:textId="77777777">
      <w:pPr>
        <w:pStyle w:val="Ttulo1"/>
      </w:pPr>
      <w:bookmarkStart w:name="_Toc63840532" w:id="0"/>
      <w:r>
        <w:lastRenderedPageBreak/>
        <w:t>Índice de Imagem</w:t>
      </w:r>
      <w:bookmarkEnd w:id="0"/>
    </w:p>
    <w:p w:rsidR="00D7143C" w:rsidP="00D7143C" w:rsidRDefault="001B6155" w14:paraId="05B10A2A" w14:textId="77777777">
      <w:r>
        <w:fldChar w:fldCharType="begin"/>
      </w:r>
      <w:r>
        <w:instrText>TOC \h \z \c "Ilustração"</w:instrText>
      </w:r>
      <w:r>
        <w:fldChar w:fldCharType="separate"/>
      </w:r>
      <w:r w:rsidR="00512823">
        <w:rPr>
          <w:b/>
          <w:bCs/>
          <w:noProof/>
        </w:rPr>
        <w:t>Não foi encontrada nenhuma entrada do índice de ilustrações.</w:t>
      </w:r>
      <w:r>
        <w:fldChar w:fldCharType="end"/>
      </w:r>
    </w:p>
    <w:p w:rsidR="00504C4B" w:rsidP="00D7143C" w:rsidRDefault="00504C4B" w14:paraId="0E27B00A" w14:textId="77777777"/>
    <w:p w:rsidR="00504C4B" w:rsidP="00D7143C" w:rsidRDefault="00504C4B" w14:paraId="60061E4C" w14:textId="77777777">
      <w:pPr>
        <w:sectPr w:rsidR="00504C4B" w:rsidSect="00F8350A">
          <w:headerReference w:type="default" r:id="rId11"/>
          <w:footerReference w:type="default" r:id="rId12"/>
          <w:pgSz w:w="11906" w:h="16838" w:orient="portrait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7AF9F6D1" w:rsidP="26D7B23D" w:rsidRDefault="7AF9F6D1" w14:paraId="56BD1292" w14:textId="39B6D656">
      <w:pPr>
        <w:pStyle w:val="Ttulo1"/>
      </w:pPr>
      <w:bookmarkStart w:name="_Toc63840533" w:id="1"/>
      <w:r>
        <w:lastRenderedPageBreak/>
        <w:t>Introdução</w:t>
      </w:r>
      <w:bookmarkEnd w:id="1"/>
    </w:p>
    <w:p w:rsidR="4331C8AE" w:rsidP="26D7B23D" w:rsidRDefault="4331C8AE" w14:paraId="6F1FB0EE" w14:textId="2A90C9B5">
      <w:r w:rsidR="4331C8AE">
        <w:rPr/>
        <w:t>Este projeto será um site genérico criado para negócios que utilizem a i</w:t>
      </w:r>
      <w:r w:rsidR="0C44CE16">
        <w:rPr/>
        <w:t>nternet</w:t>
      </w:r>
      <w:r w:rsidR="4331C8AE">
        <w:rPr/>
        <w:t xml:space="preserve"> e websites como a sua principal </w:t>
      </w:r>
      <w:r w:rsidR="309DEE03">
        <w:rPr/>
        <w:t>forma de comércio.</w:t>
      </w:r>
    </w:p>
    <w:p w:rsidR="2F4963E8" w:rsidP="2CC58AAF" w:rsidRDefault="2F4963E8" w14:paraId="3773ECB3" w14:textId="039FD2F3">
      <w:pPr>
        <w:pStyle w:val="Normal"/>
        <w:rPr>
          <w:rFonts w:ascii="Arial" w:hAnsi="Arial" w:eastAsia="Calibri" w:cs=""/>
          <w:sz w:val="24"/>
          <w:szCs w:val="24"/>
        </w:rPr>
      </w:pPr>
      <w:r w:rsidRPr="2CC58AAF" w:rsidR="2F4963E8">
        <w:rPr>
          <w:rFonts w:ascii="Arial" w:hAnsi="Arial" w:eastAsia="Calibri" w:cs=""/>
          <w:sz w:val="24"/>
          <w:szCs w:val="24"/>
        </w:rPr>
        <w:t>Os softwares utilizados para a criação do projeto foram:</w:t>
      </w:r>
    </w:p>
    <w:p w:rsidRPr="006E1CA1" w:rsidR="006E1CA1" w:rsidP="2CC58AAF" w:rsidRDefault="006E1CA1" w14:paraId="1BCC3D15" w14:textId="7F2E96D2">
      <w:pPr>
        <w:pStyle w:val="PargrafodaLista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="2F4963E8">
        <w:rPr/>
        <w:t xml:space="preserve">Para o desenvolvimento do website foi usado </w:t>
      </w:r>
      <w:hyperlink r:id="R0134de48c2e7436a">
        <w:r w:rsidRPr="2CC58AAF" w:rsidR="006E1CA1">
          <w:rPr>
            <w:rStyle w:val="Hyperlink"/>
            <w:b w:val="1"/>
            <w:bCs w:val="1"/>
            <w:i w:val="1"/>
            <w:iCs w:val="1"/>
          </w:rPr>
          <w:t>Django</w:t>
        </w:r>
      </w:hyperlink>
      <w:r w:rsidRPr="2CC58AAF" w:rsidR="00950B2A">
        <w:rPr>
          <w:b w:val="1"/>
          <w:bCs w:val="1"/>
          <w:i w:val="1"/>
          <w:iCs w:val="1"/>
        </w:rPr>
        <w:t>,</w:t>
      </w:r>
      <w:r w:rsidRPr="2CC58AAF" w:rsidR="006E1CA1">
        <w:rPr>
          <w:b w:val="1"/>
          <w:bCs w:val="1"/>
          <w:i w:val="1"/>
          <w:iCs w:val="1"/>
        </w:rPr>
        <w:t xml:space="preserve"> </w:t>
      </w:r>
      <w:r w:rsidRPr="2CC58AAF" w:rsidR="4CD1F308">
        <w:rPr>
          <w:b w:val="0"/>
          <w:bCs w:val="0"/>
          <w:i w:val="0"/>
          <w:iCs w:val="0"/>
        </w:rPr>
        <w:t xml:space="preserve">isto inclui </w:t>
      </w:r>
      <w:proofErr w:type="spellStart"/>
      <w:r w:rsidRPr="2CC58AAF" w:rsidR="4CD1F308">
        <w:rPr>
          <w:b w:val="0"/>
          <w:bCs w:val="0"/>
          <w:i w:val="0"/>
          <w:iCs w:val="0"/>
        </w:rPr>
        <w:t>front-end</w:t>
      </w:r>
      <w:proofErr w:type="spellEnd"/>
      <w:r w:rsidRPr="2CC58AAF" w:rsidR="4CD1F308">
        <w:rPr>
          <w:b w:val="0"/>
          <w:bCs w:val="0"/>
          <w:i w:val="0"/>
          <w:iCs w:val="0"/>
        </w:rPr>
        <w:t xml:space="preserve"> e toda a </w:t>
      </w:r>
      <w:r w:rsidRPr="2CC58AAF" w:rsidR="328AFC05">
        <w:rPr>
          <w:b w:val="0"/>
          <w:bCs w:val="0"/>
          <w:i w:val="0"/>
          <w:iCs w:val="0"/>
        </w:rPr>
        <w:t>back-end</w:t>
      </w:r>
      <w:r w:rsidRPr="2CC58AAF" w:rsidR="4CD1F308">
        <w:rPr>
          <w:b w:val="0"/>
          <w:bCs w:val="0"/>
          <w:i w:val="0"/>
          <w:iCs w:val="0"/>
        </w:rPr>
        <w:t>.</w:t>
      </w:r>
    </w:p>
    <w:p w:rsidRPr="006E1CA1" w:rsidR="006E1CA1" w:rsidP="2CC58AAF" w:rsidRDefault="006E1CA1" w14:paraId="0F96EBCA" w14:textId="1C8786D1">
      <w:pPr>
        <w:pStyle w:val="PargrafodaLista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="006E1CA1">
        <w:rPr/>
        <w:t xml:space="preserve">Para fazer </w:t>
      </w:r>
      <w:proofErr w:type="spellStart"/>
      <w:r w:rsidRPr="2CC58AAF" w:rsidR="006E1CA1">
        <w:rPr>
          <w:i w:val="1"/>
          <w:iCs w:val="1"/>
        </w:rPr>
        <w:t>deploy</w:t>
      </w:r>
      <w:proofErr w:type="spellEnd"/>
      <w:r w:rsidRPr="2CC58AAF" w:rsidR="006E1CA1">
        <w:rPr>
          <w:i w:val="1"/>
          <w:iCs w:val="1"/>
        </w:rPr>
        <w:t xml:space="preserve"> </w:t>
      </w:r>
      <w:r w:rsidR="006E1CA1">
        <w:rPr/>
        <w:t xml:space="preserve">do site </w:t>
      </w:r>
      <w:r w:rsidR="1D4D1E44">
        <w:rPr/>
        <w:t xml:space="preserve">foi </w:t>
      </w:r>
      <w:r w:rsidR="006E1CA1">
        <w:rPr/>
        <w:t>usad</w:t>
      </w:r>
      <w:r w:rsidR="55CC6BA3">
        <w:rPr/>
        <w:t>a</w:t>
      </w:r>
      <w:r w:rsidR="006E1CA1">
        <w:rPr/>
        <w:t xml:space="preserve"> </w:t>
      </w:r>
      <w:r w:rsidR="00950B2A">
        <w:rPr/>
        <w:t xml:space="preserve">a plataforma </w:t>
      </w:r>
      <w:hyperlink r:id="Rba27b6342a9745db">
        <w:r w:rsidRPr="2CC58AAF" w:rsidR="00950B2A">
          <w:rPr>
            <w:rStyle w:val="Hyperlink"/>
            <w:b w:val="1"/>
            <w:bCs w:val="1"/>
            <w:i w:val="1"/>
            <w:iCs w:val="1"/>
          </w:rPr>
          <w:t>Heroku</w:t>
        </w:r>
      </w:hyperlink>
      <w:r w:rsidRPr="2CC58AAF" w:rsidR="5997EF72">
        <w:rPr>
          <w:b w:val="1"/>
          <w:bCs w:val="1"/>
          <w:i w:val="1"/>
          <w:iCs w:val="1"/>
        </w:rPr>
        <w:t>.</w:t>
      </w:r>
    </w:p>
    <w:p w:rsidR="5997EF72" w:rsidP="2CC58AAF" w:rsidRDefault="5997EF72" w14:paraId="32D948BA" w14:textId="10270FDE">
      <w:pPr>
        <w:pStyle w:val="PargrafodaLista"/>
        <w:numPr>
          <w:ilvl w:val="0"/>
          <w:numId w:val="34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CC58AAF" w:rsidR="5997EF72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>Para a criação de diagramas foi u</w:t>
      </w:r>
      <w:r w:rsidRPr="2CC58AAF" w:rsidR="44B65AED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 xml:space="preserve">tilizado </w:t>
      </w:r>
      <w:r w:rsidRPr="2CC58AAF" w:rsidR="0AFB2EA9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 xml:space="preserve">a aplicação </w:t>
      </w:r>
      <w:hyperlink r:id="R1ef6907945e74152">
        <w:r w:rsidRPr="2CC58AAF" w:rsidR="5997EF72">
          <w:rPr>
            <w:rStyle w:val="Hyperlink"/>
            <w:rFonts w:ascii="Arial" w:hAnsi="Arial" w:eastAsia="Calibri" w:cs=""/>
            <w:b w:val="1"/>
            <w:bCs w:val="1"/>
            <w:i w:val="1"/>
            <w:iCs w:val="1"/>
            <w:sz w:val="24"/>
            <w:szCs w:val="24"/>
          </w:rPr>
          <w:t>app.diagrams</w:t>
        </w:r>
        <w:r w:rsidRPr="2CC58AAF" w:rsidR="5997EF72">
          <w:rPr>
            <w:rStyle w:val="Hyperlink"/>
            <w:rFonts w:ascii="Arial" w:hAnsi="Arial" w:eastAsia="Calibri" w:cs=""/>
            <w:b w:val="1"/>
            <w:bCs w:val="1"/>
            <w:i w:val="1"/>
            <w:iCs w:val="1"/>
            <w:sz w:val="24"/>
            <w:szCs w:val="24"/>
          </w:rPr>
          <w:t>.net</w:t>
        </w:r>
      </w:hyperlink>
      <w:r w:rsidRPr="2CC58AAF" w:rsidR="5997EF72">
        <w:rPr>
          <w:rFonts w:ascii="Arial" w:hAnsi="Arial" w:eastAsia="Calibri" w:cs=""/>
          <w:b w:val="0"/>
          <w:bCs w:val="0"/>
          <w:i w:val="0"/>
          <w:iCs w:val="0"/>
          <w:sz w:val="24"/>
          <w:szCs w:val="24"/>
        </w:rPr>
        <w:t>.</w:t>
      </w:r>
    </w:p>
    <w:p w:rsidR="25729850" w:rsidP="47BF5EDD" w:rsidRDefault="25729850" w14:paraId="4B4E0807" w14:textId="7F7C9F49">
      <w:pPr>
        <w:rPr>
          <w:b/>
          <w:bCs/>
          <w:i/>
          <w:iCs/>
        </w:rPr>
      </w:pPr>
      <w:r>
        <w:t xml:space="preserve">Neste caso o tema do trabalho será a venda de cursos de aprendizagem de xadrez, </w:t>
      </w:r>
      <w:r w:rsidRPr="47BF5EDD" w:rsidR="5167EC77">
        <w:t>e material para xadrez competitivo como relógios, peças e tabuleiros.</w:t>
      </w:r>
    </w:p>
    <w:p w:rsidR="00623757" w:rsidP="00623757" w:rsidRDefault="5167EC77" w14:paraId="347C0BE6" w14:textId="066AA19B">
      <w:r w:rsidR="5167EC77">
        <w:rPr/>
        <w:t>Nenhum destes materiais existem mesmo na loja, serão apenas imagens stock</w:t>
      </w:r>
      <w:r w:rsidR="00950B2A">
        <w:rPr/>
        <w:t>.</w:t>
      </w:r>
    </w:p>
    <w:p w:rsidR="00875392" w:rsidP="47BF5EDD" w:rsidRDefault="00875392" w14:paraId="6A821DF8" w14:textId="4B489058">
      <w:r>
        <w:t xml:space="preserve">Depois disto </w:t>
      </w:r>
      <w:r w:rsidR="00950B2A">
        <w:t xml:space="preserve">serão apresentados os </w:t>
      </w:r>
      <w:r>
        <w:t xml:space="preserve">objetivos gerais do projeto, mesmo que alguns destes não </w:t>
      </w:r>
      <w:r w:rsidR="00950B2A">
        <w:t xml:space="preserve">se encontrem </w:t>
      </w:r>
      <w:r>
        <w:t>completos.</w:t>
      </w:r>
    </w:p>
    <w:p w:rsidR="00875392" w:rsidP="47BF5EDD" w:rsidRDefault="00875392" w14:paraId="51FCC4DB" w14:textId="1FF2592C">
      <w:r>
        <w:t>Após os o</w:t>
      </w:r>
      <w:r w:rsidR="00950B2A">
        <w:t>b</w:t>
      </w:r>
      <w:r>
        <w:t xml:space="preserve">jetivos gerais, o desenvolvimento </w:t>
      </w:r>
      <w:r w:rsidR="00950B2A">
        <w:t xml:space="preserve">de todos os componentes </w:t>
      </w:r>
      <w:r>
        <w:t xml:space="preserve">do web-site, base de dados e o deploy do web-site </w:t>
      </w:r>
      <w:r w:rsidR="00950B2A">
        <w:t xml:space="preserve">serão </w:t>
      </w:r>
      <w:r>
        <w:t xml:space="preserve">explicados na secção de </w:t>
      </w:r>
      <w:hyperlink w:history="1" w:anchor="_Desenvolvimento">
        <w:r w:rsidRPr="00875392">
          <w:rPr>
            <w:rStyle w:val="Hyperlink"/>
          </w:rPr>
          <w:t>Desenvolv</w:t>
        </w:r>
        <w:r w:rsidRPr="00875392">
          <w:rPr>
            <w:rStyle w:val="Hyperlink"/>
          </w:rPr>
          <w:t>i</w:t>
        </w:r>
        <w:r w:rsidRPr="00875392">
          <w:rPr>
            <w:rStyle w:val="Hyperlink"/>
          </w:rPr>
          <w:t>mento</w:t>
        </w:r>
      </w:hyperlink>
      <w:r>
        <w:t xml:space="preserve"> do relatório.</w:t>
      </w:r>
    </w:p>
    <w:p w:rsidR="585F6B43" w:rsidP="2CC58AAF" w:rsidRDefault="585F6B43" w14:paraId="416479B5" w14:textId="55D2E840">
      <w:pPr>
        <w:pStyle w:val="Normal"/>
      </w:pPr>
    </w:p>
    <w:p w:rsidR="00A54C00" w:rsidP="2CC58AAF" w:rsidRDefault="00A54C00" w14:paraId="13F5BAE1" w14:textId="341E4322">
      <w:pPr>
        <w:pStyle w:val="Normal"/>
        <w:jc w:val="center"/>
      </w:pPr>
      <w:r w:rsidR="20CE65C7">
        <w:drawing>
          <wp:inline wp14:editId="20C2BF8F" wp14:anchorId="49A88193">
            <wp:extent cx="4572000" cy="2076450"/>
            <wp:effectExtent l="190500" t="190500" r="171450" b="171450"/>
            <wp:docPr id="1274978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94306c98f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764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C00" w:rsidP="26D7B23D" w:rsidRDefault="00A54C00" w14:paraId="3E6212A2" w14:textId="537193E9"/>
    <w:p w:rsidR="00A54C00" w:rsidP="26D7B23D" w:rsidRDefault="00A54C00" w14:paraId="4744414A" w14:textId="20898016"/>
    <w:p w:rsidR="00A54C00" w:rsidP="26D7B23D" w:rsidRDefault="00A54C00" w14:paraId="56039B6A" w14:textId="636E2006"/>
    <w:p w:rsidR="00A54C00" w:rsidP="26D7B23D" w:rsidRDefault="00A54C00" w14:paraId="12CF8350" w14:textId="3DED5494"/>
    <w:p w:rsidR="00A54C00" w:rsidP="26D7B23D" w:rsidRDefault="00A54C00" w14:paraId="54D2744D" w14:textId="28C49334"/>
    <w:p w:rsidR="00A54C00" w:rsidP="26D7B23D" w:rsidRDefault="00A54C00" w14:paraId="184FF494" w14:textId="4E669E91"/>
    <w:p w:rsidR="00A54C00" w:rsidP="26D7B23D" w:rsidRDefault="00A54C00" w14:paraId="51DE017B" w14:textId="4CEBBF99"/>
    <w:p w:rsidR="00A54C00" w:rsidP="26D7B23D" w:rsidRDefault="00A54C00" w14:paraId="0B222A5A" w14:textId="38BF6309"/>
    <w:p w:rsidR="00950B2A" w:rsidP="00950B2A" w:rsidRDefault="00950B2A" w14:paraId="521473EB" w14:textId="77777777">
      <w:pPr>
        <w:pStyle w:val="Ttulo1"/>
      </w:pPr>
      <w:bookmarkStart w:name="_Toc63840534" w:id="2"/>
      <w:r>
        <w:lastRenderedPageBreak/>
        <w:t>Objetivos Gerais</w:t>
      </w:r>
      <w:bookmarkEnd w:id="2"/>
    </w:p>
    <w:p w:rsidR="00950B2A" w:rsidP="00950B2A" w:rsidRDefault="00950B2A" w14:paraId="75AFD6DC" w14:textId="15B48342">
      <w:r w:rsidR="00950B2A">
        <w:rPr/>
        <w:t>Estes serão os objetivos gerais do projeto que p</w:t>
      </w:r>
      <w:r w:rsidR="43B883C3">
        <w:rPr/>
        <w:t xml:space="preserve">oderão </w:t>
      </w:r>
      <w:r w:rsidR="00950B2A">
        <w:rPr/>
        <w:t>mudar ao longo do seu desenvolvimento:</w:t>
      </w:r>
    </w:p>
    <w:p w:rsidR="00950B2A" w:rsidP="00950B2A" w:rsidRDefault="00950B2A" w14:paraId="75D2A39D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 xml:space="preserve">Ter um sistema de autenticação de modo a distinguir as páginas de admins, </w:t>
      </w:r>
      <w:r>
        <w:tab/>
      </w:r>
      <w:r>
        <w:t>clientes e visitantes do site.</w:t>
      </w:r>
    </w:p>
    <w:p w:rsidR="00950B2A" w:rsidP="00950B2A" w:rsidRDefault="00950B2A" w14:paraId="2CDBBB3E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>Criar uma base de dados que gere a venda de produtos.</w:t>
      </w:r>
    </w:p>
    <w:p w:rsidR="00950B2A" w:rsidP="00950B2A" w:rsidRDefault="00950B2A" w14:paraId="04AB0115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>Ter uma Front-end elaborada que funcione em mobile e desktop.</w:t>
      </w:r>
    </w:p>
    <w:p w:rsidR="00950B2A" w:rsidP="00950B2A" w:rsidRDefault="00950B2A" w14:paraId="2F554804" w14:textId="77777777">
      <w:pPr>
        <w:pStyle w:val="PargrafodaLista"/>
        <w:numPr>
          <w:ilvl w:val="0"/>
          <w:numId w:val="1"/>
        </w:numPr>
        <w:jc w:val="left"/>
        <w:rPr>
          <w:rFonts w:asciiTheme="minorHAnsi" w:hAnsiTheme="minorHAnsi" w:eastAsiaTheme="minorEastAsia"/>
          <w:szCs w:val="24"/>
        </w:rPr>
      </w:pPr>
      <w:r>
        <w:t>Ter um sistema de compra de produtos que automaticamente atualiza faturas, vendas e stock de inventário na compra de um item, este sistema tem de conter uma simulação de compra de produtos e um cesto de compras.</w:t>
      </w:r>
    </w:p>
    <w:p w:rsidRPr="00623757" w:rsidR="00950B2A" w:rsidP="00950B2A" w:rsidRDefault="00950B2A" w14:paraId="75B87C92" w14:textId="448395A7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Ter uma página de contactos que permita a comunicação do site com uma pessoa designada, neste caso será o e-mail de tal pessoa.</w:t>
      </w:r>
    </w:p>
    <w:p w:rsidRPr="006E1CA1" w:rsidR="00623757" w:rsidP="00950B2A" w:rsidRDefault="00623757" w14:paraId="07110EEC" w14:textId="44856E00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Permitir a impressão de faturas guardadas na base de dados.</w:t>
      </w:r>
    </w:p>
    <w:p w:rsidRPr="006E1CA1" w:rsidR="00950B2A" w:rsidP="00950B2A" w:rsidRDefault="00950B2A" w14:paraId="418FD2F1" w14:textId="1E9532F5">
      <w:pPr>
        <w:pStyle w:val="PargrafodaLista"/>
        <w:numPr>
          <w:ilvl w:val="0"/>
          <w:numId w:val="1"/>
        </w:numPr>
        <w:jc w:val="left"/>
        <w:rPr>
          <w:szCs w:val="24"/>
        </w:rPr>
      </w:pPr>
      <w:r>
        <w:t>Fazer o deploy do site na plataforma</w:t>
      </w:r>
      <w:r w:rsidR="00D26592">
        <w:rPr>
          <w:b/>
          <w:bCs/>
          <w:i/>
          <w:iCs/>
        </w:rPr>
        <w:t xml:space="preserve"> Heroku</w:t>
      </w:r>
      <w:r>
        <w:rPr>
          <w:b/>
          <w:bCs/>
          <w:i/>
          <w:iCs/>
        </w:rPr>
        <w:t>.</w:t>
      </w:r>
    </w:p>
    <w:p w:rsidR="00A54C00" w:rsidP="26D7B23D" w:rsidRDefault="00A54C00" w14:paraId="13298D81" w14:textId="3C264815"/>
    <w:p w:rsidR="00A54C00" w:rsidP="26D7B23D" w:rsidRDefault="00A54C00" w14:paraId="23A82CA4" w14:textId="05C54F59"/>
    <w:p w:rsidR="00A54C00" w:rsidP="26D7B23D" w:rsidRDefault="00A54C00" w14:paraId="7D81AC8B" w14:textId="72C55EEF"/>
    <w:p w:rsidR="00A54C00" w:rsidP="26D7B23D" w:rsidRDefault="00A54C00" w14:paraId="18D7DC34" w14:textId="2C278797"/>
    <w:p w:rsidR="00A54C00" w:rsidP="26D7B23D" w:rsidRDefault="00A54C00" w14:paraId="03897763" w14:textId="3DB32E11"/>
    <w:p w:rsidR="2CC58AAF" w:rsidP="2CC58AAF" w:rsidRDefault="2CC58AAF" w14:paraId="4C6C619F" w14:textId="24896F91">
      <w:pPr>
        <w:pStyle w:val="Normal"/>
        <w:ind w:firstLine="0"/>
      </w:pPr>
    </w:p>
    <w:p w:rsidR="2CC58AAF" w:rsidP="2CC58AAF" w:rsidRDefault="2CC58AAF" w14:paraId="2E002629" w14:textId="0010B934">
      <w:pPr>
        <w:pStyle w:val="Normal"/>
        <w:ind w:firstLine="0"/>
      </w:pPr>
    </w:p>
    <w:p w:rsidR="2CC58AAF" w:rsidP="2CC58AAF" w:rsidRDefault="2CC58AAF" w14:paraId="2277BA60" w14:textId="19FBB543">
      <w:pPr>
        <w:pStyle w:val="Normal"/>
        <w:ind w:firstLine="0"/>
      </w:pPr>
    </w:p>
    <w:p w:rsidR="2CC58AAF" w:rsidP="2CC58AAF" w:rsidRDefault="2CC58AAF" w14:paraId="59CF8E23" w14:textId="31FC8258">
      <w:pPr>
        <w:pStyle w:val="Normal"/>
        <w:ind w:firstLine="0"/>
      </w:pPr>
    </w:p>
    <w:p w:rsidR="2CC58AAF" w:rsidP="2CC58AAF" w:rsidRDefault="2CC58AAF" w14:paraId="47B3F59C" w14:textId="664C3945">
      <w:pPr>
        <w:pStyle w:val="Normal"/>
        <w:ind w:firstLine="0"/>
      </w:pPr>
    </w:p>
    <w:p w:rsidR="2CC58AAF" w:rsidP="2CC58AAF" w:rsidRDefault="2CC58AAF" w14:paraId="4C0C0CC7" w14:textId="5ABA8059">
      <w:pPr>
        <w:pStyle w:val="Normal"/>
        <w:ind w:firstLine="0"/>
      </w:pPr>
    </w:p>
    <w:p w:rsidR="00D26592" w:rsidP="2CC58AAF" w:rsidRDefault="00D26592" w14:paraId="5C276D50" w14:textId="3F05377B">
      <w:pPr>
        <w:pStyle w:val="Normal"/>
      </w:pPr>
    </w:p>
    <w:p w:rsidR="26D7B23D" w:rsidP="00F16823" w:rsidRDefault="7AF9F6D1" w14:paraId="69BBBE91" w14:textId="5B7F242B">
      <w:pPr>
        <w:pStyle w:val="Ttulo1"/>
      </w:pPr>
      <w:bookmarkStart w:name="_Toc63840535" w:id="3"/>
      <w:r>
        <w:lastRenderedPageBreak/>
        <w:t>Tabela de atividades</w:t>
      </w:r>
      <w:bookmarkEnd w:id="3"/>
    </w:p>
    <w:p w:rsidR="26D7B23D" w:rsidP="00B7338C" w:rsidRDefault="00797B7C" w14:paraId="0B1AFDAC" w14:textId="064A7D5A">
      <w:pPr>
        <w:pStyle w:val="NomeCursoTrabalhos"/>
      </w:pPr>
      <w:r>
        <w:t>Tabela de atividades</w:t>
      </w:r>
    </w:p>
    <w:tbl>
      <w:tblPr>
        <w:tblStyle w:val="Tabelasutil1"/>
        <w:tblW w:w="9558" w:type="dxa"/>
        <w:tblLayout w:type="fixed"/>
        <w:tblLook w:val="06A0" w:firstRow="1" w:lastRow="0" w:firstColumn="1" w:lastColumn="0" w:noHBand="1" w:noVBand="1"/>
      </w:tblPr>
      <w:tblGrid>
        <w:gridCol w:w="1290"/>
        <w:gridCol w:w="4488"/>
        <w:gridCol w:w="1710"/>
        <w:gridCol w:w="2070"/>
      </w:tblGrid>
      <w:tr w:rsidR="00F16823" w:rsidTr="2CC58AAF" w14:paraId="0160DDD9" w14:textId="182FD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2170658F" w14:textId="3B2A7727">
            <w:pPr>
              <w:ind w:firstLine="0"/>
              <w:jc w:val="center"/>
            </w:pPr>
            <w: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4B09C3D" w14:textId="2719413F">
            <w:pPr>
              <w:tabs>
                <w:tab w:val="center" w:pos="3318"/>
                <w:tab w:val="right" w:pos="606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2282D34C" w14:textId="0EE8C7C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F16823" w:rsidR="00F16823" w:rsidP="00F16823" w:rsidRDefault="00F16823" w14:paraId="7ECE7FB1" w14:textId="134613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823">
              <w:t>Atividades precedentes</w:t>
            </w:r>
          </w:p>
        </w:tc>
      </w:tr>
      <w:tr w:rsidR="00F16823" w:rsidTr="2CC58AAF" w14:paraId="23ABA81B" w14:textId="53059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1F077E92" w14:textId="45866BCF">
            <w:pPr>
              <w:ind w:firstLine="0"/>
              <w:jc w:val="center"/>
            </w:pPr>
            <w: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66E48D8" w14:textId="2F6B1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de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1ACA471" w14:textId="17EB2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17EED219" w14:textId="379B5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16823" w:rsidTr="2CC58AAF" w14:paraId="4771E6CB" w14:textId="3FFEC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0B12D05A" w14:textId="37393D19">
            <w:pPr>
              <w:ind w:firstLine="0"/>
              <w:jc w:val="center"/>
            </w:pPr>
            <w: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3778179C" w14:textId="491B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1D099443" w14:textId="007B6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2C0D1AAE" w14:textId="687B6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F16823" w:rsidTr="2CC58AAF" w14:paraId="6A02D5C4" w14:textId="0DC5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35978799" w14:textId="2C4D5132">
            <w:pPr>
              <w:ind w:firstLine="0"/>
              <w:jc w:val="center"/>
            </w:pPr>
            <w: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1139D678" w14:textId="504E8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tabelas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2E583EB" w14:textId="75828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6760ACF4" w14:textId="61001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16823" w:rsidTr="2CC58AAF" w14:paraId="72FA4F50" w14:textId="4AD0F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10B66E67" w14:textId="30D97DB4">
            <w:pPr>
              <w:ind w:firstLine="0"/>
              <w:jc w:val="center"/>
            </w:pPr>
            <w:r w:rsidR="05B69D0B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046DFFE0" w14:textId="5A067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layout do site (master page)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512EC68C" w14:textId="7ABEC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4D8B5A11" w14:textId="2FF824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C1D336F">
              <w:rPr/>
              <w:t>C</w:t>
            </w:r>
          </w:p>
        </w:tc>
      </w:tr>
      <w:tr w:rsidR="00F16823" w:rsidTr="2CC58AAF" w14:paraId="43DDFFD0" w14:textId="760B1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59692A36" w14:textId="066C5CC4">
            <w:pPr>
              <w:ind w:firstLine="0"/>
              <w:jc w:val="center"/>
            </w:pPr>
            <w:r w:rsidR="15AA9FF4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63746E42" w14:textId="02609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página de contactos que manda</w:t>
            </w:r>
          </w:p>
          <w:p w:rsidR="00F16823" w:rsidP="00F16823" w:rsidRDefault="00F16823" w14:paraId="32852D3D" w14:textId="04B6D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e-mails automaticamente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3A254BE9" w14:textId="7486D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21C4ED37" w14:textId="3A288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7B8A0AD">
              <w:rPr/>
              <w:t>D</w:t>
            </w:r>
          </w:p>
        </w:tc>
      </w:tr>
      <w:tr w:rsidR="00F16823" w:rsidTr="2CC58AAF" w14:paraId="02E3C29F" w14:textId="1ACD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40C15DA2" w14:textId="1BA539B4">
            <w:pPr>
              <w:ind w:firstLine="0"/>
              <w:jc w:val="center"/>
            </w:pPr>
            <w:r w:rsidR="39B2C431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531F2C2" w14:textId="6CCC42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forms para introdução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83ACD52" w14:textId="730EB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69678D" w14:paraId="493363DD" w14:textId="0FED3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BEF59E">
              <w:rPr/>
              <w:t>D</w:t>
            </w:r>
          </w:p>
        </w:tc>
      </w:tr>
      <w:tr w:rsidR="00F16823" w:rsidTr="2CC58AAF" w14:paraId="709897FF" w14:textId="538AE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302ED289" w14:textId="67E1D1E1">
            <w:pPr>
              <w:ind w:firstLine="0"/>
              <w:jc w:val="center"/>
            </w:pPr>
            <w:r w:rsidR="08CF3B35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54716D75" w14:textId="41AD6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 sistema de cesto de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5846C678" w14:textId="2EB5A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69678D" w14:paraId="12D3BE02" w14:textId="52D8C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26F19B1">
              <w:rPr/>
              <w:t>F</w:t>
            </w:r>
          </w:p>
        </w:tc>
      </w:tr>
      <w:tr w:rsidR="00F16823" w:rsidTr="2CC58AAF" w14:paraId="30D6107C" w14:textId="602D1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4E10DC1D" w14:textId="28150F52">
            <w:pPr>
              <w:ind w:firstLine="0"/>
              <w:jc w:val="center"/>
            </w:pPr>
            <w:r w:rsidR="20CDDE39">
              <w:rPr/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7EAE100D" w14:textId="15F4E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simulação de uma página de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53E3B2C7" w14:textId="04A6F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F16823" w14:paraId="3C7BB1BC" w14:textId="0DFE1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9A3271F">
              <w:rPr/>
              <w:t>G</w:t>
            </w:r>
          </w:p>
        </w:tc>
      </w:tr>
      <w:tr w:rsidR="00F16823" w:rsidTr="2CC58AAF" w14:paraId="6F7FF349" w14:textId="705E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7A806B35" w14:textId="331A4632">
            <w:pPr>
              <w:ind w:firstLine="0"/>
              <w:jc w:val="center"/>
            </w:pPr>
            <w:r w:rsidR="50749E1A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7385F917" w14:textId="5657C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710B09F0" w14:textId="42F96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F16823" w14:paraId="69FF218B" w14:textId="59E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83A77CD">
              <w:rPr/>
              <w:t>D</w:t>
            </w:r>
          </w:p>
        </w:tc>
      </w:tr>
      <w:tr w:rsidR="00F16823" w:rsidTr="2CC58AAF" w14:paraId="77CA1FC7" w14:textId="7BB6D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188F3C34" w14:textId="7686DCF0">
            <w:pPr>
              <w:ind w:firstLine="0"/>
              <w:jc w:val="center"/>
            </w:pPr>
            <w:r w:rsidR="11D2C006">
              <w:rPr/>
              <w:t>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4F01F44D" w14:textId="1FDC9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autenticação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10C76E8F" w14:textId="0A670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69678D" w:rsidR="00F16823" w:rsidP="00F16823" w:rsidRDefault="00F16823" w14:paraId="2FA3112F" w14:textId="1F2D9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14EC596">
              <w:rPr/>
              <w:t>I</w:t>
            </w:r>
          </w:p>
        </w:tc>
      </w:tr>
      <w:tr w:rsidR="00F16823" w:rsidTr="2CC58AAF" w14:paraId="6EC80EB1" w14:textId="1DD7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F16823" w:rsidP="00F16823" w:rsidRDefault="00F16823" w14:paraId="25A4638B" w14:textId="1C84D9D0">
            <w:pPr>
              <w:ind w:firstLine="0"/>
              <w:jc w:val="center"/>
            </w:pPr>
            <w:r w:rsidR="62B97049">
              <w:rPr/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F16823" w:rsidP="00F16823" w:rsidRDefault="00F16823" w14:paraId="2E8B87AA" w14:textId="150FE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páginas visíveis para utilizadores certificados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F16823" w:rsidP="00F16823" w:rsidRDefault="00F16823" w14:paraId="39E05921" w14:textId="101C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F16823" w:rsidP="00F16823" w:rsidRDefault="00F16823" w14:paraId="5C532CA6" w14:textId="00261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2F2927D">
              <w:rPr/>
              <w:t>J</w:t>
            </w:r>
          </w:p>
        </w:tc>
      </w:tr>
      <w:tr w:rsidR="00623757" w:rsidTr="2CC58AAF" w14:paraId="52C30F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0623757" w:rsidP="00F16823" w:rsidRDefault="0069678D" w14:paraId="74C6A61D" w14:textId="1D0ED588">
            <w:pPr>
              <w:ind w:firstLine="0"/>
              <w:jc w:val="center"/>
            </w:pPr>
            <w:r w:rsidR="2B42B14A">
              <w:rPr/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00623757" w:rsidP="00F16823" w:rsidRDefault="0069678D" w14:paraId="03DF9AE7" w14:textId="53BCB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69678D">
              <w:rPr/>
              <w:t xml:space="preserve">Criar uma funcionalidade que permite a impressão de </w:t>
            </w:r>
            <w:r w:rsidR="42A68085">
              <w:rPr/>
              <w:t>encomendas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623757" w:rsidP="00F16823" w:rsidRDefault="0069678D" w14:paraId="344646D7" w14:textId="54455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00623757" w:rsidP="00F16823" w:rsidRDefault="0069678D" w14:paraId="0718856B" w14:textId="26644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82D4162">
              <w:rPr/>
              <w:t>K</w:t>
            </w:r>
          </w:p>
        </w:tc>
      </w:tr>
      <w:tr w:rsidR="2CC58AAF" w:rsidTr="2CC58AAF" w14:paraId="0331D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62B13042" w:rsidP="2CC58AAF" w:rsidRDefault="62B13042" w14:paraId="77F86ED8" w14:textId="07949526">
            <w:pPr>
              <w:pStyle w:val="Normal"/>
              <w:ind w:firstLine="0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>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8" w:type="dxa"/>
            <w:tcMar/>
          </w:tcPr>
          <w:p w:rsidR="62B13042" w:rsidP="2CC58AAF" w:rsidRDefault="62B13042" w14:paraId="04780408" w14:textId="47C47CF2">
            <w:pPr>
              <w:pStyle w:val="Normal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 xml:space="preserve">Fazer o </w:t>
            </w:r>
            <w:proofErr w:type="spellStart"/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>deploy</w:t>
            </w:r>
            <w:proofErr w:type="spellEnd"/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 xml:space="preserve"> do website para a plataforma Heroku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2B13042" w:rsidP="2CC58AAF" w:rsidRDefault="62B13042" w14:paraId="72159C6B" w14:textId="43F58550">
            <w:pPr>
              <w:pStyle w:val="Normal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62B13042">
              <w:rPr>
                <w:rFonts w:ascii="Arial" w:hAnsi="Arial" w:eastAsia="Calibri" w:cs=""/>
                <w:sz w:val="24"/>
                <w:szCs w:val="24"/>
              </w:rPr>
              <w:t>1 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5D3D94AA" w:rsidP="2CC58AAF" w:rsidRDefault="5D3D94AA" w14:paraId="318242D8" w14:textId="3E574A71">
            <w:pPr>
              <w:pStyle w:val="Normal"/>
              <w:jc w:val="center"/>
              <w:rPr>
                <w:rFonts w:ascii="Arial" w:hAnsi="Arial" w:eastAsia="Calibri" w:cs=""/>
                <w:sz w:val="24"/>
                <w:szCs w:val="24"/>
              </w:rPr>
            </w:pPr>
            <w:r w:rsidRPr="2CC58AAF" w:rsidR="5D3D94AA">
              <w:rPr>
                <w:rFonts w:ascii="Arial" w:hAnsi="Arial" w:eastAsia="Calibri" w:cs=""/>
                <w:sz w:val="24"/>
                <w:szCs w:val="24"/>
              </w:rPr>
              <w:t>I</w:t>
            </w:r>
            <w:r w:rsidRPr="2CC58AAF" w:rsidR="5D3D94AA">
              <w:rPr>
                <w:rFonts w:ascii="Arial" w:hAnsi="Arial" w:eastAsia="Calibri" w:cs=""/>
                <w:sz w:val="24"/>
                <w:szCs w:val="24"/>
              </w:rPr>
              <w:t>,</w:t>
            </w:r>
            <w:r w:rsidRPr="2CC58AAF" w:rsidR="7D9296AF">
              <w:rPr>
                <w:rFonts w:ascii="Arial" w:hAnsi="Arial" w:eastAsia="Calibri" w:cs=""/>
                <w:sz w:val="24"/>
                <w:szCs w:val="24"/>
              </w:rPr>
              <w:t>K</w:t>
            </w:r>
          </w:p>
        </w:tc>
      </w:tr>
    </w:tbl>
    <w:p w:rsidR="00F16823" w:rsidP="2CC58AAF" w:rsidRDefault="00F16823" w14:paraId="42DDDF6A" w14:textId="77777777">
      <w:pPr>
        <w:ind w:firstLine="0"/>
        <w:jc w:val="center"/>
      </w:pPr>
    </w:p>
    <w:p w:rsidR="47BF5EDD" w:rsidP="2CC58AAF" w:rsidRDefault="47BF5EDD" w14:paraId="39B99BC7" w14:textId="40A8E223">
      <w:pPr>
        <w:ind w:left="141"/>
        <w:jc w:val="center"/>
      </w:pPr>
    </w:p>
    <w:p w:rsidR="47BF5EDD" w:rsidP="47BF5EDD" w:rsidRDefault="47BF5EDD" w14:paraId="43B95514" w14:textId="7A5B3C6A">
      <w:pPr>
        <w:ind w:left="141"/>
        <w:jc w:val="left"/>
      </w:pPr>
    </w:p>
    <w:p w:rsidR="0016136E" w:rsidP="0016136E" w:rsidRDefault="00C151EE" w14:paraId="1EFAAF90" w14:textId="77777777">
      <w:pPr>
        <w:pStyle w:val="Ttulo1"/>
      </w:pPr>
      <w:bookmarkStart w:name="_Desenvolvimento" w:id="4"/>
      <w:bookmarkStart w:name="_Toc63840536" w:id="5"/>
      <w:bookmarkEnd w:id="4"/>
      <w:r>
        <w:t>Desenvolvimento</w:t>
      </w:r>
      <w:bookmarkEnd w:id="5"/>
    </w:p>
    <w:p w:rsidRPr="00294E59" w:rsidR="00294E59" w:rsidP="00294E59" w:rsidRDefault="00294E59" w14:paraId="3DEEC669" w14:textId="77777777"/>
    <w:p w:rsidR="76146E4E" w:rsidP="0702A3EF" w:rsidRDefault="76146E4E" w14:paraId="4A327CFF" w14:textId="5FFB0523">
      <w:pPr>
        <w:pStyle w:val="Ttulo2"/>
        <w:rPr/>
      </w:pPr>
      <w:r w:rsidR="76146E4E">
        <w:rPr/>
        <w:t>Base de dados</w:t>
      </w:r>
    </w:p>
    <w:p w:rsidR="0702A3EF" w:rsidRDefault="0702A3EF" w14:paraId="5EDC6888" w14:textId="63D3A4EA"/>
    <w:p w:rsidR="5BCD774B" w:rsidP="0702A3EF" w:rsidRDefault="5BCD774B" w14:paraId="69403CED" w14:textId="6E60C836">
      <w:pPr>
        <w:pStyle w:val="Ttulo3"/>
        <w:rPr/>
      </w:pPr>
      <w:r w:rsidRPr="2CC58AAF" w:rsidR="5BCD774B">
        <w:rPr>
          <w:rFonts w:ascii="Arial" w:hAnsi="Arial" w:eastAsia="" w:cs=""/>
          <w:b w:val="1"/>
          <w:bCs w:val="1"/>
          <w:color w:val="000000" w:themeColor="text1" w:themeTint="FF" w:themeShade="FF"/>
          <w:sz w:val="24"/>
          <w:szCs w:val="24"/>
        </w:rPr>
        <w:t>DER</w:t>
      </w:r>
    </w:p>
    <w:p w:rsidR="5BCD774B" w:rsidP="0702A3EF" w:rsidRDefault="5BCD774B" w14:paraId="5A333D94" w14:textId="4429097A">
      <w:pPr>
        <w:pStyle w:val="Normal"/>
        <w:rPr>
          <w:rFonts w:ascii="Arial" w:hAnsi="Arial" w:eastAsia="Calibri" w:cs=""/>
          <w:sz w:val="24"/>
          <w:szCs w:val="24"/>
        </w:rPr>
      </w:pPr>
      <w:r w:rsidRPr="30E317E1" w:rsidR="5BCD774B">
        <w:rPr>
          <w:rFonts w:ascii="Arial" w:hAnsi="Arial" w:eastAsia="Calibri" w:cs=""/>
          <w:sz w:val="24"/>
          <w:szCs w:val="24"/>
        </w:rPr>
        <w:t>Este é o Diagrama de entidades e relações</w:t>
      </w:r>
      <w:r w:rsidRPr="30E317E1" w:rsidR="3F389169">
        <w:rPr>
          <w:rFonts w:ascii="Arial" w:hAnsi="Arial" w:eastAsia="Calibri" w:cs=""/>
          <w:sz w:val="24"/>
          <w:szCs w:val="24"/>
        </w:rPr>
        <w:t>, a primeira versão do planeamento da base de dados</w:t>
      </w:r>
      <w:r w:rsidRPr="30E317E1" w:rsidR="5BCD774B">
        <w:rPr>
          <w:rFonts w:ascii="Arial" w:hAnsi="Arial" w:eastAsia="Calibri" w:cs=""/>
          <w:sz w:val="24"/>
          <w:szCs w:val="24"/>
        </w:rPr>
        <w:t>:</w:t>
      </w:r>
    </w:p>
    <w:p w:rsidR="30E317E1" w:rsidP="30E317E1" w:rsidRDefault="30E317E1" w14:paraId="0002D00F" w14:textId="6AC42EED">
      <w:pPr>
        <w:pStyle w:val="Normal"/>
        <w:ind w:firstLine="0"/>
        <w:rPr>
          <w:rFonts w:ascii="Arial" w:hAnsi="Arial" w:eastAsia="Calibri" w:cs=""/>
          <w:sz w:val="24"/>
          <w:szCs w:val="24"/>
        </w:rPr>
      </w:pPr>
    </w:p>
    <w:p w:rsidR="0702A3EF" w:rsidP="30E317E1" w:rsidRDefault="0702A3EF" w14:textId="3DBCC1F3" w14:paraId="1988A9CE">
      <w:pPr>
        <w:pStyle w:val="Normal"/>
        <w:ind w:firstLine="0"/>
        <w:jc w:val="center"/>
        <w:rPr>
          <w:rFonts w:ascii="Arial" w:hAnsi="Arial" w:eastAsia="Calibri" w:cs=""/>
          <w:sz w:val="24"/>
          <w:szCs w:val="24"/>
        </w:rPr>
      </w:pPr>
      <w:r w:rsidR="01FBA985">
        <w:drawing>
          <wp:anchor distT="0" distB="0" distL="114300" distR="114300" simplePos="0" relativeHeight="251658240" behindDoc="0" locked="0" layoutInCell="1" allowOverlap="1" wp14:editId="63ECBB66" wp14:anchorId="3C9D77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24943" cy="2633359"/>
            <wp:wrapNone/>
            <wp:effectExtent l="190500" t="190500" r="175895" b="167005"/>
            <wp:docPr id="38464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e210cde834b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24943" cy="263335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02A3EF" w:rsidP="30E317E1" w:rsidRDefault="0702A3EF" w14:paraId="501F645A" w14:textId="542F0BE7">
      <w:pPr>
        <w:pStyle w:val="Normal"/>
      </w:pPr>
    </w:p>
    <w:p w:rsidR="0702A3EF" w:rsidP="30E317E1" w:rsidRDefault="0702A3EF" w14:paraId="278B8281" w14:textId="2C8D17FB">
      <w:pPr>
        <w:pStyle w:val="Normal"/>
      </w:pPr>
    </w:p>
    <w:p w:rsidR="0702A3EF" w:rsidP="30E317E1" w:rsidRDefault="0702A3EF" w14:paraId="596857E4" w14:textId="53115FEA">
      <w:pPr>
        <w:pStyle w:val="Normal"/>
      </w:pPr>
    </w:p>
    <w:p w:rsidR="0702A3EF" w:rsidP="30E317E1" w:rsidRDefault="0702A3EF" w14:paraId="42689D42" w14:textId="008904C9">
      <w:pPr>
        <w:pStyle w:val="Normal"/>
      </w:pPr>
    </w:p>
    <w:p w:rsidR="0702A3EF" w:rsidP="30E317E1" w:rsidRDefault="0702A3EF" w14:paraId="75A1BC5F" w14:textId="3E50C255">
      <w:pPr>
        <w:pStyle w:val="Normal"/>
      </w:pPr>
    </w:p>
    <w:p w:rsidR="0702A3EF" w:rsidP="30E317E1" w:rsidRDefault="0702A3EF" w14:paraId="718B0AC1" w14:textId="321B1E99">
      <w:pPr>
        <w:pStyle w:val="Normal"/>
      </w:pPr>
    </w:p>
    <w:p w:rsidR="0702A3EF" w:rsidP="30E317E1" w:rsidRDefault="0702A3EF" w14:paraId="0DCBF79A" w14:textId="37028BD2">
      <w:pPr>
        <w:pStyle w:val="Normal"/>
        <w:ind w:firstLine="0"/>
      </w:pPr>
    </w:p>
    <w:p w:rsidR="0702A3EF" w:rsidP="30E317E1" w:rsidRDefault="0702A3EF" w14:paraId="24A05CA9" w14:textId="5149FDE0">
      <w:pPr>
        <w:pStyle w:val="Normal"/>
      </w:pPr>
    </w:p>
    <w:p w:rsidR="0702A3EF" w:rsidP="30E317E1" w:rsidRDefault="0702A3EF" w14:paraId="0997CD1E" w14:textId="28410967">
      <w:pPr>
        <w:pStyle w:val="Normal"/>
      </w:pPr>
    </w:p>
    <w:p w:rsidR="0702A3EF" w:rsidP="30E317E1" w:rsidRDefault="0702A3EF" w14:paraId="23A413C7" w14:textId="55CC244F">
      <w:pPr>
        <w:pStyle w:val="Normal"/>
      </w:pPr>
    </w:p>
    <w:p w:rsidR="14A73106" w:rsidP="14A73106" w:rsidRDefault="14A73106" w14:paraId="28A50169" w14:textId="1593F7CA">
      <w:pPr>
        <w:pStyle w:val="Normal"/>
      </w:pPr>
    </w:p>
    <w:p w:rsidR="14A73106" w:rsidP="14A73106" w:rsidRDefault="14A73106" w14:paraId="6A0DEE1F" w14:textId="159309C4">
      <w:pPr>
        <w:pStyle w:val="Normal"/>
      </w:pPr>
    </w:p>
    <w:p w:rsidR="14A73106" w:rsidP="14A73106" w:rsidRDefault="14A73106" w14:paraId="1D9F00BB" w14:textId="0C3753C0">
      <w:pPr>
        <w:pStyle w:val="Normal"/>
      </w:pPr>
    </w:p>
    <w:p w:rsidR="14A73106" w:rsidP="14A73106" w:rsidRDefault="14A73106" w14:paraId="5ADD9CE6" w14:textId="78F34C2F">
      <w:pPr>
        <w:pStyle w:val="Normal"/>
      </w:pPr>
    </w:p>
    <w:p w:rsidR="14A73106" w:rsidP="14A73106" w:rsidRDefault="14A73106" w14:paraId="7D2D6A05" w14:textId="242A26E4">
      <w:pPr>
        <w:pStyle w:val="Normal"/>
      </w:pPr>
    </w:p>
    <w:p w:rsidR="6E52BC36" w:rsidP="14A73106" w:rsidRDefault="6E52BC36" w14:paraId="5542328F" w14:textId="635944A9">
      <w:pPr>
        <w:pStyle w:val="Ttulo2"/>
        <w:rPr/>
      </w:pPr>
      <w:r w:rsidR="6E52BC36">
        <w:rPr/>
        <w:t xml:space="preserve">Rede </w:t>
      </w:r>
      <w:r w:rsidR="6E52BC36">
        <w:rPr/>
        <w:t>PERT</w:t>
      </w:r>
    </w:p>
    <w:p w:rsidR="14A73106" w:rsidP="14A73106" w:rsidRDefault="14A73106" w14:paraId="2EDAEC6A" w14:textId="4BCAA980">
      <w:pPr>
        <w:pStyle w:val="Ttulo2"/>
        <w:numPr>
          <w:numId w:val="0"/>
        </w:numPr>
        <w:ind w:left="783"/>
      </w:pPr>
    </w:p>
    <w:p w:rsidR="56C952CF" w:rsidP="30E317E1" w:rsidRDefault="56C952CF" w14:paraId="69B63720" w14:textId="25EBAA23">
      <w:pPr>
        <w:pStyle w:val="Ttulo2"/>
        <w:numPr>
          <w:numId w:val="0"/>
        </w:numPr>
        <w:ind w:left="0" w:firstLine="567"/>
        <w:rPr>
          <w:rFonts w:ascii="Arial" w:hAnsi="Arial" w:eastAsia="Calibri" w:cs=""/>
          <w:b w:val="0"/>
          <w:bCs w:val="0"/>
          <w:sz w:val="24"/>
          <w:szCs w:val="24"/>
        </w:rPr>
      </w:pPr>
      <w:r w:rsidRPr="14A73106" w:rsidR="56C952CF">
        <w:rPr>
          <w:rFonts w:ascii="Arial" w:hAnsi="Arial" w:eastAsia="Calibri" w:cs=""/>
          <w:b w:val="0"/>
          <w:bCs w:val="0"/>
          <w:sz w:val="24"/>
          <w:szCs w:val="24"/>
        </w:rPr>
        <w:t>A rede PERT ajuda-nos a determinar o caminho crítico do projeto e ajuda também a manter a direção e tar</w:t>
      </w:r>
      <w:r w:rsidRPr="14A73106" w:rsidR="6C20E05C">
        <w:rPr>
          <w:rFonts w:ascii="Arial" w:hAnsi="Arial" w:eastAsia="Calibri" w:cs=""/>
          <w:b w:val="0"/>
          <w:bCs w:val="0"/>
          <w:sz w:val="24"/>
          <w:szCs w:val="24"/>
        </w:rPr>
        <w:t>efas pendentes do projeto em linha:</w:t>
      </w:r>
    </w:p>
    <w:p w:rsidR="14A73106" w:rsidP="14A73106" w:rsidRDefault="14A73106" w14:paraId="16B43FE4" w14:textId="622A04CC">
      <w:pPr>
        <w:pStyle w:val="Normal"/>
        <w:rPr>
          <w:rFonts w:ascii="Arial" w:hAnsi="Arial" w:eastAsia="Calibri" w:cs=""/>
          <w:sz w:val="24"/>
          <w:szCs w:val="24"/>
        </w:rPr>
      </w:pPr>
    </w:p>
    <w:p w:rsidR="00B90361" w:rsidP="30E317E1" w:rsidRDefault="00B90361" w14:paraId="45FB0818" w14:textId="08AE0E98">
      <w:pPr>
        <w:jc w:val="center"/>
      </w:pPr>
      <w:r w:rsidR="1008D583">
        <w:drawing>
          <wp:inline wp14:editId="562F461C" wp14:anchorId="3F2F587E">
            <wp:extent cx="3429000" cy="4572000"/>
            <wp:effectExtent l="190500" t="190500" r="171450" b="171450"/>
            <wp:docPr id="8967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febe9f08a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29000" cy="4572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724BB55" w:rsidP="30E317E1" w:rsidRDefault="2724BB55" w14:paraId="7D91BD1D" w14:textId="094B6215">
      <w:pPr>
        <w:pStyle w:val="Normal"/>
        <w:jc w:val="left"/>
      </w:pPr>
      <w:r w:rsidR="2724BB55">
        <w:rPr/>
        <w:t>Caminho crítico:</w:t>
      </w:r>
    </w:p>
    <w:p w:rsidR="2724BB55" w:rsidP="30E317E1" w:rsidRDefault="2724BB55" w14:paraId="01EC8577" w14:textId="52765828">
      <w:pPr>
        <w:pStyle w:val="PargrafodaLista"/>
        <w:numPr>
          <w:ilvl w:val="0"/>
          <w:numId w:val="36"/>
        </w:numPr>
        <w:jc w:val="left"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="2724BB55">
        <w:rPr/>
        <w:t xml:space="preserve">A, B, C, </w:t>
      </w:r>
      <w:r w:rsidR="2724BB55">
        <w:rPr/>
        <w:t>D, F</w:t>
      </w:r>
      <w:r w:rsidR="2724BB55">
        <w:rPr/>
        <w:t xml:space="preserve">, G, </w:t>
      </w:r>
      <w:r w:rsidR="2724BB55">
        <w:rPr/>
        <w:t>H, M;</w:t>
      </w:r>
    </w:p>
    <w:p w:rsidR="2724BB55" w:rsidP="30E317E1" w:rsidRDefault="2724BB55" w14:paraId="3F6782CF" w14:textId="67A3F6DD">
      <w:pPr>
        <w:pStyle w:val="Normal"/>
        <w:jc w:val="left"/>
      </w:pPr>
      <w:r w:rsidR="2724BB55">
        <w:rPr/>
        <w:t>Este é o caminho que temos de percorrer para que o projeto esteja minimamente pronto no menor tempo possível.</w:t>
      </w:r>
    </w:p>
    <w:p w:rsidR="30E317E1" w:rsidP="30E317E1" w:rsidRDefault="30E317E1" w14:paraId="6094C780" w14:textId="0BA5DB2F">
      <w:pPr>
        <w:pStyle w:val="Normal"/>
        <w:jc w:val="center"/>
      </w:pPr>
    </w:p>
    <w:p w:rsidRPr="00B90361" w:rsidR="00B90361" w:rsidP="00B90361" w:rsidRDefault="00B90361" w14:paraId="0B1D8932" w14:textId="77777777">
      <w:pPr>
        <w:pStyle w:val="Ttulo2"/>
        <w:rPr/>
      </w:pPr>
      <w:bookmarkStart w:name="_Toc63840539" w:id="8"/>
      <w:r w:rsidR="00B90361">
        <w:rPr/>
        <w:t>Explicação</w:t>
      </w:r>
      <w:bookmarkEnd w:id="8"/>
    </w:p>
    <w:p w:rsidR="0016136E" w:rsidP="00611C54" w:rsidRDefault="0016136E" w14:paraId="049F31CB" w14:textId="77777777">
      <w:pPr>
        <w:pStyle w:val="ConteudoTrabalhos"/>
      </w:pPr>
    </w:p>
    <w:p w:rsidR="00C17EB9" w:rsidP="00611C54" w:rsidRDefault="00C17EB9" w14:paraId="1157C89D" w14:textId="77777777">
      <w:pPr>
        <w:pStyle w:val="Ttulo1"/>
      </w:pPr>
      <w:bookmarkStart w:name="_Toc63840540" w:id="9"/>
      <w:r>
        <w:t>Conclusão</w:t>
      </w:r>
      <w:bookmarkEnd w:id="9"/>
    </w:p>
    <w:p w:rsidRPr="00057C4A" w:rsidR="00057C4A" w:rsidP="00057C4A" w:rsidRDefault="00057C4A" w14:paraId="53128261" w14:textId="77777777">
      <w:pPr>
        <w:pStyle w:val="ConteudoTrabalhos"/>
      </w:pPr>
    </w:p>
    <w:p w:rsidR="00512823" w:rsidP="00512823" w:rsidRDefault="00512823" w14:paraId="1EBE2EFE" w14:textId="77777777">
      <w:pPr>
        <w:pStyle w:val="Ttulo1"/>
        <w:ind w:left="431" w:hanging="431"/>
      </w:pPr>
      <w:bookmarkStart w:name="_Toc63840541" w:id="10"/>
      <w:r>
        <w:t>Web-Grafia</w:t>
      </w:r>
      <w:bookmarkEnd w:id="10"/>
    </w:p>
    <w:p w:rsidR="00512823" w:rsidP="006A1F76" w:rsidRDefault="00512823" w14:paraId="62486C05" w14:textId="2863861B">
      <w:hyperlink r:id="R727485b25b714294">
        <w:r w:rsidRPr="2CC58AAF" w:rsidR="63A12B3C">
          <w:rPr>
            <w:rStyle w:val="Hyperlink"/>
          </w:rPr>
          <w:t>https://github.com/p1ng07/pap_site/</w:t>
        </w:r>
      </w:hyperlink>
    </w:p>
    <w:p w:rsidR="63A12B3C" w:rsidP="2CC58AAF" w:rsidRDefault="63A12B3C" w14:paraId="70B796B1" w14:textId="7028EBCD">
      <w:pPr>
        <w:pStyle w:val="Normal"/>
      </w:pPr>
      <w:hyperlink r:id="R308cd74f862a492a">
        <w:r w:rsidRPr="2CC58AAF" w:rsidR="63A12B3C">
          <w:rPr>
            <w:rStyle w:val="Hyperlink"/>
          </w:rPr>
          <w:t>https://docs.djangoproject.com/en/3.0/</w:t>
        </w:r>
      </w:hyperlink>
    </w:p>
    <w:p w:rsidR="2CC58AAF" w:rsidP="2CC58AAF" w:rsidRDefault="2CC58AAF" w14:paraId="406AB98F" w14:textId="54C0067F">
      <w:pPr>
        <w:pStyle w:val="Normal"/>
      </w:pPr>
    </w:p>
    <w:sectPr w:rsidR="00512823" w:rsidSect="002D4EE0">
      <w:headerReference w:type="default" r:id="rId15"/>
      <w:footerReference w:type="default" r:id="rId16"/>
      <w:pgSz w:w="11906" w:h="16838" w:orient="portrait" w:code="9"/>
      <w:pgMar w:top="1418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7058" w:rsidP="00371FB8" w:rsidRDefault="00537058" w14:paraId="56888B14" w14:textId="77777777">
      <w:pPr>
        <w:spacing w:after="0" w:line="240" w:lineRule="auto"/>
      </w:pPr>
      <w:r>
        <w:separator/>
      </w:r>
    </w:p>
  </w:endnote>
  <w:endnote w:type="continuationSeparator" w:id="0">
    <w:p w:rsidR="00537058" w:rsidP="00371FB8" w:rsidRDefault="00537058" w14:paraId="3E5007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ED7" w:rsidP="2CC58AAF" w:rsidRDefault="00B15ED7" w14:paraId="0FB78278" w14:textId="74084770">
    <w:pPr>
      <w:pStyle w:val="Rodap"/>
      <w:tabs>
        <w:tab w:val="left" w:pos="2316"/>
      </w:tabs>
      <w:ind w:firstLine="0"/>
      <w:jc w:val="left"/>
      <w:rPr>
        <w:color w:val="A6A6A6" w:themeColor="background1" w:themeTint="FF" w:themeShade="A6"/>
        <w:sz w:val="20"/>
        <w:szCs w:val="20"/>
      </w:rPr>
    </w:pPr>
    <w:r w:rsidRPr="2CC58AAF" w:rsidR="2CC58AAF">
      <w:rPr>
        <w:color w:val="A6A6A6" w:themeColor="background1" w:themeTint="FF" w:themeShade="A6"/>
        <w:sz w:val="20"/>
        <w:szCs w:val="20"/>
      </w:rPr>
      <w:t>Escola Secundária Jaime Moniz</w:t>
    </w:r>
    <w:r w:rsidRPr="2CC58AAF" w:rsidR="2CC58AAF">
      <w:rPr>
        <w:color w:val="A6A6A6" w:themeColor="background1" w:themeTint="FF" w:themeShade="A6"/>
        <w:sz w:val="20"/>
        <w:szCs w:val="20"/>
      </w:rPr>
      <w:t xml:space="preserve">                                             </w:t>
    </w:r>
    <w:r w:rsidRPr="2CC58AAF" w:rsidR="2CC58AAF">
      <w:rPr>
        <w:color w:val="A6A6A6" w:themeColor="background1" w:themeTint="FF" w:themeShade="A6"/>
        <w:sz w:val="20"/>
        <w:szCs w:val="20"/>
      </w:rPr>
      <w:t>Francisco Pontes 12º51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350A" w:rsidP="00F8350A" w:rsidRDefault="00F8350A" w14:paraId="1299C43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D4EE0" w:rsidR="00504C4B" w:rsidP="002D4EE0" w:rsidRDefault="00504C4B" w14:paraId="286F943C" w14:textId="77777777">
    <w:pPr>
      <w:pStyle w:val="Rodap"/>
      <w:pBdr>
        <w:top w:val="single" w:color="auto" w:sz="4" w:space="1"/>
      </w:pBdr>
      <w:tabs>
        <w:tab w:val="clear" w:pos="8504"/>
        <w:tab w:val="right" w:pos="9354"/>
      </w:tabs>
      <w:ind w:firstLine="0"/>
      <w:rPr>
        <w:sz w:val="20"/>
      </w:rPr>
    </w:pPr>
    <w:r w:rsidRPr="002D4EE0">
      <w:rPr>
        <w:sz w:val="20"/>
      </w:rPr>
      <w:t>Escola</w:t>
    </w:r>
    <w:r w:rsidRPr="002D4EE0" w:rsidR="0016136E">
      <w:rPr>
        <w:sz w:val="20"/>
      </w:rPr>
      <w:t xml:space="preserve"> Secundária Jaime Moniz</w:t>
    </w:r>
    <w:r w:rsidRPr="002D4EE0">
      <w:rPr>
        <w:sz w:val="20"/>
      </w:rPr>
      <w:tab/>
    </w:r>
    <w:r w:rsidRPr="002D4EE0">
      <w:rPr>
        <w:sz w:val="20"/>
      </w:rPr>
      <w:tab/>
    </w:r>
    <w:sdt>
      <w:sdtPr>
        <w:rPr>
          <w:sz w:val="20"/>
        </w:rPr>
        <w:id w:val="-181753016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2D4EE0">
              <w:rPr>
                <w:sz w:val="20"/>
              </w:rPr>
              <w:t xml:space="preserve">Página </w:t>
            </w:r>
            <w:r w:rsidRPr="002D4EE0">
              <w:rPr>
                <w:b/>
                <w:bCs/>
                <w:sz w:val="20"/>
                <w:szCs w:val="24"/>
              </w:rPr>
              <w:fldChar w:fldCharType="begin"/>
            </w:r>
            <w:r w:rsidRPr="002D4EE0">
              <w:rPr>
                <w:b/>
                <w:bCs/>
                <w:sz w:val="20"/>
              </w:rPr>
              <w:instrText>PAGE</w:instrText>
            </w:r>
            <w:r w:rsidRPr="002D4EE0">
              <w:rPr>
                <w:b/>
                <w:bCs/>
                <w:sz w:val="20"/>
                <w:szCs w:val="24"/>
              </w:rPr>
              <w:fldChar w:fldCharType="separate"/>
            </w:r>
            <w:r w:rsidR="00CB6335">
              <w:rPr>
                <w:b/>
                <w:bCs/>
                <w:noProof/>
                <w:sz w:val="20"/>
              </w:rPr>
              <w:t>3</w:t>
            </w:r>
            <w:r w:rsidRPr="002D4EE0">
              <w:rPr>
                <w:b/>
                <w:bCs/>
                <w:sz w:val="20"/>
                <w:szCs w:val="24"/>
              </w:rPr>
              <w:fldChar w:fldCharType="end"/>
            </w:r>
            <w:r w:rsidRPr="002D4EE0">
              <w:rPr>
                <w:sz w:val="20"/>
              </w:rPr>
              <w:t xml:space="preserve"> de </w:t>
            </w:r>
            <w:r w:rsidRPr="002D4EE0">
              <w:rPr>
                <w:b/>
                <w:bCs/>
                <w:sz w:val="20"/>
                <w:szCs w:val="24"/>
              </w:rPr>
              <w:fldChar w:fldCharType="begin"/>
            </w:r>
            <w:r w:rsidRPr="002D4EE0">
              <w:rPr>
                <w:b/>
                <w:bCs/>
                <w:sz w:val="20"/>
              </w:rPr>
              <w:instrText>NUMPAGES</w:instrText>
            </w:r>
            <w:r w:rsidRPr="002D4EE0">
              <w:rPr>
                <w:b/>
                <w:bCs/>
                <w:sz w:val="20"/>
                <w:szCs w:val="24"/>
              </w:rPr>
              <w:fldChar w:fldCharType="separate"/>
            </w:r>
            <w:r w:rsidR="00CB6335">
              <w:rPr>
                <w:b/>
                <w:bCs/>
                <w:noProof/>
                <w:sz w:val="20"/>
              </w:rPr>
              <w:t>4</w:t>
            </w:r>
            <w:r w:rsidRPr="002D4EE0">
              <w:rPr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7058" w:rsidP="00371FB8" w:rsidRDefault="00537058" w14:paraId="23940040" w14:textId="77777777">
      <w:pPr>
        <w:spacing w:after="0" w:line="240" w:lineRule="auto"/>
      </w:pPr>
      <w:r>
        <w:separator/>
      </w:r>
    </w:p>
  </w:footnote>
  <w:footnote w:type="continuationSeparator" w:id="0">
    <w:p w:rsidR="00537058" w:rsidP="00371FB8" w:rsidRDefault="00537058" w14:paraId="76C1B8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04C4B" w:rsidR="00504C4B" w:rsidP="00504C4B" w:rsidRDefault="00504C4B" w14:paraId="3CF2D8B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D4EE0" w:rsidR="00504C4B" w:rsidP="2CC58AAF" w:rsidRDefault="0096175B" w14:paraId="7FCA3CBC" w14:textId="4C58F7D1">
    <w:pPr>
      <w:pStyle w:val="Cabealho"/>
      <w:tabs>
        <w:tab w:val="clear" w:leader="none" w:pos="8504"/>
        <w:tab w:val="right" w:leader="none" w:pos="9354"/>
      </w:tabs>
      <w:bidi w:val="0"/>
      <w:spacing w:before="120" w:beforeAutospacing="off" w:after="0" w:afterAutospacing="off" w:line="240" w:lineRule="auto"/>
      <w:ind w:left="0" w:right="0"/>
      <w:jc w:val="both"/>
      <w:rPr>
        <w:rFonts w:ascii="Arial" w:hAnsi="Arial" w:eastAsia="Calibri" w:cs=""/>
        <w:sz w:val="24"/>
        <w:szCs w:val="24"/>
      </w:rPr>
    </w:pPr>
    <w:r w:rsidRPr="2CC58AAF" w:rsidR="2CC58AAF">
      <w:rPr>
        <w:sz w:val="20"/>
        <w:szCs w:val="20"/>
      </w:rPr>
      <w:t>Chesspowered.net</w:t>
    </w:r>
    <w:r>
      <w:tab/>
    </w:r>
    <w:r>
      <w:tab/>
    </w:r>
    <w:r w:rsidRPr="2CC58AAF" w:rsidR="2CC58AAF">
      <w:rPr>
        <w:sz w:val="20"/>
        <w:szCs w:val="20"/>
      </w:rPr>
      <w:t>Ano Le</w:t>
    </w:r>
    <w:r w:rsidRPr="2CC58AAF" w:rsidR="2CC58AAF">
      <w:rPr>
        <w:sz w:val="20"/>
        <w:szCs w:val="20"/>
      </w:rPr>
      <w:t>tivo 2020/2021</w:t>
    </w:r>
  </w:p>
</w:hdr>
</file>

<file path=word/header3.xml><?xml version="1.0" encoding="utf-8"?>
<w:hdr xmlns:w14="http://schemas.microsoft.com/office/word/2010/wordml" xmlns:w="http://schemas.openxmlformats.org/wordprocessingml/2006/main">
  <w:p w:rsidR="2CC58AAF" w:rsidP="2CC58AAF" w:rsidRDefault="2CC58AAF" w14:paraId="20748634" w14:textId="793AF943">
    <w:pPr>
      <w:bidi w:val="0"/>
      <w:ind w:firstLine="0"/>
    </w:pPr>
  </w:p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CC58AAF" w:rsidTr="2CC58AAF" w14:paraId="7D6AE932">
      <w:tc>
        <w:tcPr>
          <w:tcW w:w="3020" w:type="dxa"/>
          <w:tcMar/>
        </w:tcPr>
        <w:p w:rsidR="2CC58AAF" w:rsidP="2CC58AAF" w:rsidRDefault="2CC58AAF" w14:paraId="4E3C0BC9" w14:textId="61C0739B">
          <w:pPr>
            <w:pStyle w:val="Cabealho"/>
            <w:bidi w:val="0"/>
            <w:ind w:left="-115"/>
            <w:jc w:val="left"/>
            <w:rPr>
              <w:color w:val="A6A6A6" w:themeColor="background1" w:themeTint="FF" w:themeShade="A6"/>
              <w:sz w:val="20"/>
              <w:szCs w:val="20"/>
            </w:rPr>
          </w:pPr>
          <w:r w:rsidRPr="2CC58AAF" w:rsidR="2CC58AAF">
            <w:rPr>
              <w:color w:val="A6A6A6" w:themeColor="background1" w:themeTint="FF" w:themeShade="A6"/>
              <w:sz w:val="20"/>
              <w:szCs w:val="20"/>
            </w:rPr>
            <w:t>Chesspowered.net</w:t>
          </w:r>
        </w:p>
      </w:tc>
      <w:tc>
        <w:tcPr>
          <w:tcW w:w="3020" w:type="dxa"/>
          <w:tcMar/>
        </w:tcPr>
        <w:p w:rsidR="2CC58AAF" w:rsidP="2CC58AAF" w:rsidRDefault="2CC58AAF" w14:paraId="1C6DEB03" w14:textId="04E19886">
          <w:pPr>
            <w:pStyle w:val="Cabealho"/>
            <w:bidi w:val="0"/>
            <w:jc w:val="center"/>
            <w:rPr>
              <w:color w:val="A6A6A6" w:themeColor="background1" w:themeTint="FF" w:themeShade="A6"/>
              <w:sz w:val="20"/>
              <w:szCs w:val="20"/>
            </w:rPr>
          </w:pPr>
        </w:p>
      </w:tc>
      <w:tc>
        <w:tcPr>
          <w:tcW w:w="3020" w:type="dxa"/>
          <w:tcMar/>
        </w:tcPr>
        <w:p w:rsidR="2CC58AAF" w:rsidP="2CC58AAF" w:rsidRDefault="2CC58AAF" w14:paraId="59562CA1" w14:textId="41012D65">
          <w:pPr>
            <w:pStyle w:val="Cabealho"/>
            <w:bidi w:val="0"/>
            <w:ind w:right="-115"/>
            <w:jc w:val="right"/>
            <w:rPr>
              <w:color w:val="A6A6A6" w:themeColor="background1" w:themeTint="FF" w:themeShade="A6"/>
              <w:sz w:val="20"/>
              <w:szCs w:val="20"/>
            </w:rPr>
          </w:pPr>
          <w:r w:rsidRPr="2CC58AAF" w:rsidR="2CC58AAF">
            <w:rPr>
              <w:color w:val="A6A6A6" w:themeColor="background1" w:themeTint="FF" w:themeShade="A6"/>
              <w:sz w:val="20"/>
              <w:szCs w:val="20"/>
            </w:rPr>
            <w:t>Ano letivo 2020/2021</w:t>
          </w:r>
        </w:p>
      </w:tc>
    </w:tr>
  </w:tbl>
  <w:p w:rsidR="2CC58AAF" w:rsidP="2CC58AAF" w:rsidRDefault="2CC58AAF" w14:paraId="7CF983DB" w14:textId="25B837A7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32A1768B"/>
    <w:multiLevelType w:val="multilevel"/>
    <w:tmpl w:val="FADEC2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9E336A"/>
    <w:multiLevelType w:val="multilevel"/>
    <w:tmpl w:val="298AE6A0"/>
    <w:lvl w:ilvl="0" w:tplc="AE5446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86EDA"/>
    <w:multiLevelType w:val="hybridMultilevel"/>
    <w:tmpl w:val="08160025"/>
    <w:lvl w:ilvl="0" w:tplc="B05EA464">
      <w:start w:val="1"/>
      <w:numFmt w:val="decimal"/>
      <w:lvlText w:val="%1"/>
      <w:lvlJc w:val="left"/>
      <w:pPr>
        <w:ind w:left="432" w:hanging="432"/>
      </w:pPr>
    </w:lvl>
    <w:lvl w:ilvl="1" w:tplc="FAB82492">
      <w:start w:val="1"/>
      <w:numFmt w:val="decimal"/>
      <w:lvlText w:val="%1.%2"/>
      <w:lvlJc w:val="left"/>
      <w:pPr>
        <w:ind w:left="576" w:hanging="576"/>
      </w:pPr>
    </w:lvl>
    <w:lvl w:ilvl="2" w:tplc="4C269FB4">
      <w:start w:val="1"/>
      <w:numFmt w:val="decimal"/>
      <w:lvlText w:val="%1.%2.%3"/>
      <w:lvlJc w:val="left"/>
      <w:pPr>
        <w:ind w:left="720" w:hanging="720"/>
      </w:pPr>
    </w:lvl>
    <w:lvl w:ilvl="3" w:tplc="4B462458">
      <w:start w:val="1"/>
      <w:numFmt w:val="decimal"/>
      <w:lvlText w:val="%1.%2.%3.%4"/>
      <w:lvlJc w:val="left"/>
      <w:pPr>
        <w:ind w:left="864" w:hanging="864"/>
      </w:pPr>
    </w:lvl>
    <w:lvl w:ilvl="4" w:tplc="A2D69E78">
      <w:start w:val="1"/>
      <w:numFmt w:val="decimal"/>
      <w:lvlText w:val="%1.%2.%3.%4.%5"/>
      <w:lvlJc w:val="left"/>
      <w:pPr>
        <w:ind w:left="1008" w:hanging="1008"/>
      </w:pPr>
    </w:lvl>
    <w:lvl w:ilvl="5" w:tplc="0FD0F7D4">
      <w:start w:val="1"/>
      <w:numFmt w:val="decimal"/>
      <w:lvlText w:val="%1.%2.%3.%4.%5.%6"/>
      <w:lvlJc w:val="left"/>
      <w:pPr>
        <w:ind w:left="1152" w:hanging="1152"/>
      </w:pPr>
    </w:lvl>
    <w:lvl w:ilvl="6" w:tplc="210AF60E">
      <w:start w:val="1"/>
      <w:numFmt w:val="decimal"/>
      <w:lvlText w:val="%1.%2.%3.%4.%5.%6.%7"/>
      <w:lvlJc w:val="left"/>
      <w:pPr>
        <w:ind w:left="1296" w:hanging="1296"/>
      </w:pPr>
    </w:lvl>
    <w:lvl w:ilvl="7" w:tplc="29FC23FC">
      <w:start w:val="1"/>
      <w:numFmt w:val="decimal"/>
      <w:lvlText w:val="%1.%2.%3.%4.%5.%6.%7.%8"/>
      <w:lvlJc w:val="left"/>
      <w:pPr>
        <w:ind w:left="1440" w:hanging="1440"/>
      </w:pPr>
    </w:lvl>
    <w:lvl w:ilvl="8" w:tplc="E0EECC0C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EC3493"/>
    <w:multiLevelType w:val="hybridMultilevel"/>
    <w:tmpl w:val="4D5C5840"/>
    <w:lvl w:ilvl="0" w:tplc="A7C83264">
      <w:start w:val="1"/>
      <w:numFmt w:val="upperRoman"/>
      <w:pStyle w:val="DivisesTrabalhos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56370"/>
    <w:multiLevelType w:val="multilevel"/>
    <w:tmpl w:val="39667E5A"/>
    <w:lvl w:ilvl="0" w:tplc="BEBE29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8C6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05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ECF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54C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F2E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982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CA0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8D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DF5614"/>
    <w:multiLevelType w:val="multilevel"/>
    <w:tmpl w:val="4A96ED06"/>
    <w:lvl w:ilvl="0" w:tplc="3C82B7E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24A"/>
    <w:multiLevelType w:val="multilevel"/>
    <w:tmpl w:val="0FCA333A"/>
    <w:lvl w:ilvl="0" w:tplc="4E6E25B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1C92"/>
    <w:multiLevelType w:val="multilevel"/>
    <w:tmpl w:val="7E26EA4A"/>
    <w:lvl w:ilvl="0" w:tplc="A5229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60A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5C4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FCD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C466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262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A26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1A69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EF8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10"/>
  </w:num>
  <w:num w:numId="35">
    <w:abstractNumId w:val="9"/>
  </w:num>
  <w:num w:numId="34">
    <w:abstractNumId w:val="8"/>
  </w: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attachedTemplate r:id="rId1"/>
  <w:trackRevisions w:val="false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A"/>
    <w:rsid w:val="000213F4"/>
    <w:rsid w:val="000506D9"/>
    <w:rsid w:val="00057C4A"/>
    <w:rsid w:val="00077713"/>
    <w:rsid w:val="000958A7"/>
    <w:rsid w:val="000B3168"/>
    <w:rsid w:val="000C56B3"/>
    <w:rsid w:val="0010066F"/>
    <w:rsid w:val="0016136E"/>
    <w:rsid w:val="001B6155"/>
    <w:rsid w:val="001F7C28"/>
    <w:rsid w:val="0024366B"/>
    <w:rsid w:val="002762D7"/>
    <w:rsid w:val="00284533"/>
    <w:rsid w:val="00294E59"/>
    <w:rsid w:val="002D4EE0"/>
    <w:rsid w:val="0030555F"/>
    <w:rsid w:val="00363000"/>
    <w:rsid w:val="00366B70"/>
    <w:rsid w:val="00371FB8"/>
    <w:rsid w:val="0039009F"/>
    <w:rsid w:val="00390A0B"/>
    <w:rsid w:val="00402F0E"/>
    <w:rsid w:val="00410C62"/>
    <w:rsid w:val="00504C4B"/>
    <w:rsid w:val="00512823"/>
    <w:rsid w:val="00526CE3"/>
    <w:rsid w:val="00537058"/>
    <w:rsid w:val="00537332"/>
    <w:rsid w:val="005C04AE"/>
    <w:rsid w:val="00611C54"/>
    <w:rsid w:val="00623757"/>
    <w:rsid w:val="006547C7"/>
    <w:rsid w:val="00675877"/>
    <w:rsid w:val="0069678D"/>
    <w:rsid w:val="006A1F76"/>
    <w:rsid w:val="006D1F15"/>
    <w:rsid w:val="006E1CA1"/>
    <w:rsid w:val="00733D2C"/>
    <w:rsid w:val="00783434"/>
    <w:rsid w:val="00797B7C"/>
    <w:rsid w:val="00875392"/>
    <w:rsid w:val="0090477F"/>
    <w:rsid w:val="00950B2A"/>
    <w:rsid w:val="0096175B"/>
    <w:rsid w:val="009B7E08"/>
    <w:rsid w:val="00A31D2B"/>
    <w:rsid w:val="00A54C00"/>
    <w:rsid w:val="00A87036"/>
    <w:rsid w:val="00AB1E44"/>
    <w:rsid w:val="00B10A6E"/>
    <w:rsid w:val="00B15ED7"/>
    <w:rsid w:val="00B25BFA"/>
    <w:rsid w:val="00B61CFC"/>
    <w:rsid w:val="00B7338C"/>
    <w:rsid w:val="00B82A62"/>
    <w:rsid w:val="00B90361"/>
    <w:rsid w:val="00C151EE"/>
    <w:rsid w:val="00C17EB9"/>
    <w:rsid w:val="00C41A6C"/>
    <w:rsid w:val="00CA6DF2"/>
    <w:rsid w:val="00CB3727"/>
    <w:rsid w:val="00CB6335"/>
    <w:rsid w:val="00D26592"/>
    <w:rsid w:val="00D7143C"/>
    <w:rsid w:val="00DE2B97"/>
    <w:rsid w:val="00DF2531"/>
    <w:rsid w:val="00E2643E"/>
    <w:rsid w:val="00E43236"/>
    <w:rsid w:val="00E44A7B"/>
    <w:rsid w:val="00ED0BBB"/>
    <w:rsid w:val="00EE3755"/>
    <w:rsid w:val="00F16823"/>
    <w:rsid w:val="00F5136D"/>
    <w:rsid w:val="00F8350A"/>
    <w:rsid w:val="00FD3225"/>
    <w:rsid w:val="00FD402B"/>
    <w:rsid w:val="01FBA985"/>
    <w:rsid w:val="030268D0"/>
    <w:rsid w:val="03A81ABA"/>
    <w:rsid w:val="04977F82"/>
    <w:rsid w:val="05B69D0B"/>
    <w:rsid w:val="06140520"/>
    <w:rsid w:val="06DE29A7"/>
    <w:rsid w:val="0702A3EF"/>
    <w:rsid w:val="08CF3B35"/>
    <w:rsid w:val="099E1F9A"/>
    <w:rsid w:val="0AA4C243"/>
    <w:rsid w:val="0AFB2EA9"/>
    <w:rsid w:val="0B1E3085"/>
    <w:rsid w:val="0BD4DB8A"/>
    <w:rsid w:val="0C1D336F"/>
    <w:rsid w:val="0C44CE16"/>
    <w:rsid w:val="0C5A7281"/>
    <w:rsid w:val="0C89D438"/>
    <w:rsid w:val="0D3E5C2C"/>
    <w:rsid w:val="0F31BF4B"/>
    <w:rsid w:val="1008D583"/>
    <w:rsid w:val="104B2A7B"/>
    <w:rsid w:val="106355BE"/>
    <w:rsid w:val="11D2C006"/>
    <w:rsid w:val="126F19B1"/>
    <w:rsid w:val="12F2927D"/>
    <w:rsid w:val="14A73106"/>
    <w:rsid w:val="15079E50"/>
    <w:rsid w:val="154475E3"/>
    <w:rsid w:val="1584E4DE"/>
    <w:rsid w:val="15AA9FF4"/>
    <w:rsid w:val="16E53E72"/>
    <w:rsid w:val="16EAE797"/>
    <w:rsid w:val="183A77CD"/>
    <w:rsid w:val="1AE6018A"/>
    <w:rsid w:val="1C81D1EB"/>
    <w:rsid w:val="1C81D1EB"/>
    <w:rsid w:val="1CA533C1"/>
    <w:rsid w:val="1D4D1E44"/>
    <w:rsid w:val="20CDDE39"/>
    <w:rsid w:val="20CE65C7"/>
    <w:rsid w:val="227595F7"/>
    <w:rsid w:val="239D1C23"/>
    <w:rsid w:val="246CB15E"/>
    <w:rsid w:val="24C24151"/>
    <w:rsid w:val="25729850"/>
    <w:rsid w:val="257E2482"/>
    <w:rsid w:val="26BE580A"/>
    <w:rsid w:val="26D7B23D"/>
    <w:rsid w:val="26FE5794"/>
    <w:rsid w:val="2724BB55"/>
    <w:rsid w:val="27FADBB0"/>
    <w:rsid w:val="27FB6F3F"/>
    <w:rsid w:val="28ADD785"/>
    <w:rsid w:val="29169A22"/>
    <w:rsid w:val="29697C01"/>
    <w:rsid w:val="2996AC11"/>
    <w:rsid w:val="2B42B14A"/>
    <w:rsid w:val="2C6931FD"/>
    <w:rsid w:val="2CC58AAF"/>
    <w:rsid w:val="2D6B8636"/>
    <w:rsid w:val="2ED07351"/>
    <w:rsid w:val="2F0E61A7"/>
    <w:rsid w:val="2F4963E8"/>
    <w:rsid w:val="2FAD3BD7"/>
    <w:rsid w:val="309DEE03"/>
    <w:rsid w:val="30E317E1"/>
    <w:rsid w:val="3177E6EA"/>
    <w:rsid w:val="317CDF18"/>
    <w:rsid w:val="328AFC05"/>
    <w:rsid w:val="33CF9A10"/>
    <w:rsid w:val="34188DD7"/>
    <w:rsid w:val="34D20E86"/>
    <w:rsid w:val="37F40E22"/>
    <w:rsid w:val="382D4162"/>
    <w:rsid w:val="387A88AF"/>
    <w:rsid w:val="39B2C431"/>
    <w:rsid w:val="3BCCB142"/>
    <w:rsid w:val="3C6993CE"/>
    <w:rsid w:val="3E8367A6"/>
    <w:rsid w:val="3EAAE0A0"/>
    <w:rsid w:val="3F045204"/>
    <w:rsid w:val="3F2DAB84"/>
    <w:rsid w:val="3F389169"/>
    <w:rsid w:val="412F12D0"/>
    <w:rsid w:val="427C321A"/>
    <w:rsid w:val="42A68085"/>
    <w:rsid w:val="4331C8AE"/>
    <w:rsid w:val="4361606B"/>
    <w:rsid w:val="43B883C3"/>
    <w:rsid w:val="4485603B"/>
    <w:rsid w:val="44B65AED"/>
    <w:rsid w:val="450B073E"/>
    <w:rsid w:val="468788ED"/>
    <w:rsid w:val="469BC2EB"/>
    <w:rsid w:val="47BF5EDD"/>
    <w:rsid w:val="49DDF5ED"/>
    <w:rsid w:val="4CC47AB2"/>
    <w:rsid w:val="4CD1F308"/>
    <w:rsid w:val="4D8E02AA"/>
    <w:rsid w:val="4E604B13"/>
    <w:rsid w:val="4EA6D4D0"/>
    <w:rsid w:val="4FAF0460"/>
    <w:rsid w:val="4FB2EAC0"/>
    <w:rsid w:val="5049893D"/>
    <w:rsid w:val="50749E1A"/>
    <w:rsid w:val="50BDD683"/>
    <w:rsid w:val="5167EC77"/>
    <w:rsid w:val="520092B2"/>
    <w:rsid w:val="52DF1965"/>
    <w:rsid w:val="54CF8C97"/>
    <w:rsid w:val="54DFC79D"/>
    <w:rsid w:val="55787C7B"/>
    <w:rsid w:val="55CC6BA3"/>
    <w:rsid w:val="55D25E89"/>
    <w:rsid w:val="56A6D3C5"/>
    <w:rsid w:val="56C952CF"/>
    <w:rsid w:val="56F5E28A"/>
    <w:rsid w:val="577FA6CA"/>
    <w:rsid w:val="5856ABD9"/>
    <w:rsid w:val="585F6B43"/>
    <w:rsid w:val="58BEF59E"/>
    <w:rsid w:val="58E8491C"/>
    <w:rsid w:val="5997EF72"/>
    <w:rsid w:val="59A3271F"/>
    <w:rsid w:val="5AB2B278"/>
    <w:rsid w:val="5AD41FEA"/>
    <w:rsid w:val="5BCD774B"/>
    <w:rsid w:val="5C4A89B2"/>
    <w:rsid w:val="5CE28C02"/>
    <w:rsid w:val="5CFCECEC"/>
    <w:rsid w:val="5D3D94AA"/>
    <w:rsid w:val="5EC79AB6"/>
    <w:rsid w:val="61147659"/>
    <w:rsid w:val="61A355F5"/>
    <w:rsid w:val="62B0421B"/>
    <w:rsid w:val="62B13042"/>
    <w:rsid w:val="62B97049"/>
    <w:rsid w:val="63A12B3C"/>
    <w:rsid w:val="653165E6"/>
    <w:rsid w:val="65916522"/>
    <w:rsid w:val="6743AC26"/>
    <w:rsid w:val="680E9CD2"/>
    <w:rsid w:val="695CC99B"/>
    <w:rsid w:val="6AA711F0"/>
    <w:rsid w:val="6B877F0D"/>
    <w:rsid w:val="6B8A05F8"/>
    <w:rsid w:val="6C05CF4F"/>
    <w:rsid w:val="6C20E05C"/>
    <w:rsid w:val="6C377A01"/>
    <w:rsid w:val="6E52BC36"/>
    <w:rsid w:val="6F6F1AC3"/>
    <w:rsid w:val="6FE57200"/>
    <w:rsid w:val="714EC596"/>
    <w:rsid w:val="72915105"/>
    <w:rsid w:val="7347BDE3"/>
    <w:rsid w:val="76146E4E"/>
    <w:rsid w:val="76D5E835"/>
    <w:rsid w:val="77B8A0AD"/>
    <w:rsid w:val="7800B34C"/>
    <w:rsid w:val="781C154D"/>
    <w:rsid w:val="7915FD09"/>
    <w:rsid w:val="794B7951"/>
    <w:rsid w:val="795D8E03"/>
    <w:rsid w:val="7A87D103"/>
    <w:rsid w:val="7AACD53C"/>
    <w:rsid w:val="7AF9F6D1"/>
    <w:rsid w:val="7C3BA0AC"/>
    <w:rsid w:val="7C9A1B39"/>
    <w:rsid w:val="7D2CDB44"/>
    <w:rsid w:val="7D367EDB"/>
    <w:rsid w:val="7D9009D7"/>
    <w:rsid w:val="7D9296AF"/>
    <w:rsid w:val="7EB3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5B91D55F"/>
  <w15:docId w15:val="{6CAA7863-5840-441C-AD37-BD28D0304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55F"/>
    <w:pPr>
      <w:spacing w:before="120" w:after="120" w:line="36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823"/>
    <w:pPr>
      <w:keepNext/>
      <w:keepLines/>
      <w:numPr>
        <w:numId w:val="7"/>
      </w:numPr>
      <w:shd w:val="clear" w:color="auto" w:fill="D9D9D9" w:themeFill="background1" w:themeFillShade="D9"/>
      <w:outlineLvl w:val="0"/>
    </w:pPr>
    <w:rPr>
      <w:rFonts w:eastAsiaTheme="majorEastAsia" w:cstheme="majorBidi"/>
      <w:b/>
      <w:bCs/>
      <w:spacing w:val="3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2823"/>
    <w:pPr>
      <w:keepNext/>
      <w:keepLines/>
      <w:numPr>
        <w:ilvl w:val="1"/>
        <w:numId w:val="7"/>
      </w:numPr>
      <w:pBdr>
        <w:bottom w:val="single" w:color="auto" w:sz="4" w:space="1"/>
      </w:pBdr>
      <w:spacing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2823"/>
    <w:pPr>
      <w:keepNext/>
      <w:keepLines/>
      <w:numPr>
        <w:ilvl w:val="2"/>
        <w:numId w:val="7"/>
      </w:numPr>
      <w:pBdr>
        <w:bottom w:val="single" w:color="auto" w:sz="4" w:space="1"/>
      </w:pBdr>
      <w:spacing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A7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4A7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4A7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4A7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4A7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4A7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maTrabalhos" w:customStyle="1">
    <w:name w:val="Tema Trabalhos"/>
    <w:basedOn w:val="Normal"/>
    <w:qFormat/>
    <w:rsid w:val="00371FB8"/>
    <w:pPr>
      <w:pBdr>
        <w:top w:val="single" w:color="C0504D" w:sz="4" w:space="1"/>
      </w:pBdr>
      <w:spacing w:line="240" w:lineRule="auto"/>
      <w:jc w:val="center"/>
    </w:pPr>
    <w:rPr>
      <w:rFonts w:ascii="Calibri" w:hAnsi="Calibri"/>
      <w:smallCaps/>
      <w:sz w:val="48"/>
    </w:rPr>
  </w:style>
  <w:style w:type="paragraph" w:styleId="Cabealho">
    <w:name w:val="header"/>
    <w:basedOn w:val="Normal"/>
    <w:link w:val="CabealhoChar"/>
    <w:uiPriority w:val="99"/>
    <w:unhideWhenUsed/>
    <w:rsid w:val="00371F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71FB8"/>
  </w:style>
  <w:style w:type="paragraph" w:styleId="Rodap">
    <w:name w:val="footer"/>
    <w:basedOn w:val="Normal"/>
    <w:link w:val="RodapChar"/>
    <w:uiPriority w:val="99"/>
    <w:unhideWhenUsed/>
    <w:rsid w:val="00371F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71FB8"/>
  </w:style>
  <w:style w:type="paragraph" w:styleId="NomeCursoTrabalhos" w:customStyle="1">
    <w:name w:val="Nome Curso Trabalhos"/>
    <w:basedOn w:val="TemaTrabalhos"/>
    <w:qFormat/>
    <w:rsid w:val="00371FB8"/>
    <w:pPr>
      <w:pBdr>
        <w:top w:val="none" w:color="auto" w:sz="0" w:space="0"/>
      </w:pBdr>
    </w:pPr>
    <w:rPr>
      <w:sz w:val="40"/>
    </w:rPr>
  </w:style>
  <w:style w:type="paragraph" w:styleId="NomeDisciplinaTrabalhos" w:customStyle="1">
    <w:name w:val="Nome Disciplina Trabalhos"/>
    <w:basedOn w:val="Normal"/>
    <w:qFormat/>
    <w:rsid w:val="00371FB8"/>
    <w:pPr>
      <w:spacing w:line="240" w:lineRule="auto"/>
      <w:jc w:val="center"/>
    </w:pPr>
    <w:rPr>
      <w:rFonts w:ascii="Calibri" w:hAnsi="Calibri"/>
      <w:smallCaps/>
      <w:sz w:val="36"/>
    </w:rPr>
  </w:style>
  <w:style w:type="paragraph" w:styleId="NomeModuloTrabalhos" w:customStyle="1">
    <w:name w:val="Nome Modulo Trabalhos"/>
    <w:basedOn w:val="Normal"/>
    <w:qFormat/>
    <w:rsid w:val="00DE2B97"/>
    <w:pPr>
      <w:pBdr>
        <w:bottom w:val="single" w:color="C0504D" w:sz="4" w:space="1"/>
      </w:pBdr>
      <w:spacing w:line="240" w:lineRule="auto"/>
      <w:jc w:val="center"/>
    </w:pPr>
    <w:rPr>
      <w:rFonts w:ascii="Calibri" w:hAnsi="Calibri"/>
      <w:smallCaps/>
      <w:sz w:val="28"/>
    </w:rPr>
  </w:style>
  <w:style w:type="paragraph" w:styleId="AutorTrabalhos" w:customStyle="1">
    <w:name w:val="Autor Trabalhos"/>
    <w:basedOn w:val="Normal"/>
    <w:qFormat/>
    <w:rsid w:val="00371FB8"/>
    <w:pPr>
      <w:spacing w:line="240" w:lineRule="auto"/>
      <w:ind w:left="4253"/>
    </w:pPr>
    <w:rPr>
      <w:rFonts w:ascii="Calibri" w:hAnsi="Calibri"/>
      <w:smallCaps/>
    </w:rPr>
  </w:style>
  <w:style w:type="paragraph" w:styleId="ConteudoTrabalhos" w:customStyle="1">
    <w:name w:val="Conteudo Trabalhos"/>
    <w:basedOn w:val="Normal"/>
    <w:qFormat/>
    <w:rsid w:val="00371FB8"/>
    <w:pPr>
      <w:spacing w:after="0"/>
    </w:pPr>
    <w:rPr>
      <w:rFonts w:ascii="Calibri" w:hAnsi="Calibri"/>
    </w:rPr>
  </w:style>
  <w:style w:type="paragraph" w:styleId="DivisesTrabalhos" w:customStyle="1">
    <w:name w:val="Divisões Trabalhos"/>
    <w:basedOn w:val="Normal"/>
    <w:next w:val="ConteudoTrabalhos"/>
    <w:qFormat/>
    <w:rsid w:val="006A1F76"/>
    <w:pPr>
      <w:pageBreakBefore/>
      <w:numPr>
        <w:numId w:val="3"/>
      </w:numPr>
      <w:pBdr>
        <w:bottom w:val="single" w:color="C0504D" w:sz="4" w:space="1"/>
      </w:pBdr>
      <w:spacing w:after="360"/>
      <w:ind w:left="714" w:hanging="357"/>
    </w:pPr>
    <w:rPr>
      <w:rFonts w:ascii="Calibri" w:hAnsi="Calibri"/>
      <w:b/>
      <w:smallCaps/>
      <w:color w:val="C0504D"/>
      <w:sz w:val="36"/>
    </w:rPr>
  </w:style>
  <w:style w:type="paragraph" w:styleId="Sumrio2">
    <w:name w:val="toc 2"/>
    <w:basedOn w:val="Normal"/>
    <w:next w:val="Normal"/>
    <w:autoRedefine/>
    <w:uiPriority w:val="39"/>
    <w:unhideWhenUsed/>
    <w:rsid w:val="00B15ED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15ED7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A1F7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A1F76"/>
    <w:rPr>
      <w:color w:val="808080"/>
    </w:rPr>
  </w:style>
  <w:style w:type="character" w:styleId="Ttulo1Char" w:customStyle="1">
    <w:name w:val="Título 1 Char"/>
    <w:basedOn w:val="Fontepargpadro"/>
    <w:link w:val="Ttulo1"/>
    <w:uiPriority w:val="9"/>
    <w:rsid w:val="00512823"/>
    <w:rPr>
      <w:rFonts w:ascii="Arial" w:hAnsi="Arial" w:eastAsiaTheme="majorEastAsia" w:cstheme="majorBidi"/>
      <w:b/>
      <w:bCs/>
      <w:spacing w:val="34"/>
      <w:sz w:val="28"/>
      <w:szCs w:val="28"/>
      <w:shd w:val="clear" w:color="auto" w:fill="D9D9D9" w:themeFill="background1" w:themeFillShade="D9"/>
    </w:rPr>
  </w:style>
  <w:style w:type="paragraph" w:styleId="Sumrio1">
    <w:name w:val="toc 1"/>
    <w:basedOn w:val="Normal"/>
    <w:next w:val="Normal"/>
    <w:autoRedefine/>
    <w:uiPriority w:val="39"/>
    <w:unhideWhenUsed/>
    <w:rsid w:val="00390A0B"/>
    <w:pPr>
      <w:tabs>
        <w:tab w:val="left" w:pos="440"/>
        <w:tab w:val="left" w:pos="1276"/>
        <w:tab w:val="right" w:leader="dot" w:pos="9061"/>
      </w:tabs>
      <w:spacing w:after="100"/>
    </w:pPr>
  </w:style>
  <w:style w:type="character" w:styleId="Ttulo2Char" w:customStyle="1">
    <w:name w:val="Título 2 Char"/>
    <w:basedOn w:val="Fontepargpadro"/>
    <w:link w:val="Ttulo2"/>
    <w:uiPriority w:val="9"/>
    <w:rsid w:val="00512823"/>
    <w:rPr>
      <w:rFonts w:ascii="Arial" w:hAnsi="Arial" w:eastAsiaTheme="majorEastAsia" w:cstheme="majorBidi"/>
      <w:b/>
      <w:bCs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12823"/>
    <w:rPr>
      <w:rFonts w:eastAsiaTheme="majorEastAsia" w:cstheme="majorBidi"/>
      <w:b/>
      <w:bCs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4A7B"/>
    <w:pPr>
      <w:numPr>
        <w:ilvl w:val="1"/>
      </w:numPr>
      <w:ind w:firstLine="567"/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E44A7B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44A7B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44A7B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44A7B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44A7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44A7B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44A7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ulosdetrabalho1" w:customStyle="1">
    <w:name w:val="Titulos de trabalho1"/>
    <w:basedOn w:val="Ttulo1"/>
    <w:next w:val="ConteudoTrabalhos"/>
    <w:link w:val="Titulosdetrabalho1Carcter"/>
    <w:autoRedefine/>
    <w:qFormat/>
    <w:rsid w:val="00E44A7B"/>
    <w:pPr>
      <w:pageBreakBefore/>
      <w:shd w:val="clear" w:color="auto" w:fill="C0504D"/>
      <w:spacing w:before="0" w:after="360" w:line="240" w:lineRule="auto"/>
    </w:pPr>
    <w:rPr>
      <w:rFonts w:ascii="Calibri" w:hAnsi="Calibri" w:cs="Calibr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4A7B"/>
    <w:pPr>
      <w:ind w:left="720"/>
      <w:contextualSpacing/>
    </w:pPr>
  </w:style>
  <w:style w:type="character" w:styleId="Titulosdetrabalho1Carcter" w:customStyle="1">
    <w:name w:val="Titulos de trabalho1 Carácter"/>
    <w:basedOn w:val="Ttulo1Char"/>
    <w:link w:val="Titulosdetrabalho1"/>
    <w:rsid w:val="00E44A7B"/>
    <w:rPr>
      <w:rFonts w:ascii="Calibri" w:hAnsi="Calibri" w:cs="Calibri" w:eastAsiaTheme="majorEastAsia"/>
      <w:b/>
      <w:bCs/>
      <w:color w:val="365F91" w:themeColor="accent1" w:themeShade="BF"/>
      <w:spacing w:val="34"/>
      <w:sz w:val="32"/>
      <w:szCs w:val="32"/>
      <w:shd w:val="clear" w:color="auto" w:fill="C0504D"/>
    </w:rPr>
  </w:style>
  <w:style w:type="paragraph" w:styleId="subtitulostrabalhos1" w:customStyle="1">
    <w:name w:val="subtitulos trabalhos 1"/>
    <w:basedOn w:val="Ttulo2"/>
    <w:next w:val="ConteudoTrabalhos"/>
    <w:link w:val="subtitulostrabalhos1Carcter"/>
    <w:autoRedefine/>
    <w:qFormat/>
    <w:rsid w:val="000506D9"/>
    <w:pPr>
      <w:pBdr>
        <w:bottom w:val="single" w:color="C0504D" w:sz="12" w:space="1"/>
      </w:pBdr>
      <w:spacing w:before="0" w:after="240"/>
    </w:pPr>
    <w:rPr>
      <w:rFonts w:ascii="Calibri" w:hAnsi="Calibri" w:cs="Calibri"/>
      <w:sz w:val="28"/>
      <w:szCs w:val="28"/>
    </w:rPr>
  </w:style>
  <w:style w:type="character" w:styleId="subtitulostrabalhos1Carcter" w:customStyle="1">
    <w:name w:val="subtitulos trabalhos 1 Carácter"/>
    <w:basedOn w:val="Ttulo2Char"/>
    <w:link w:val="subtitulostrabalhos1"/>
    <w:rsid w:val="000506D9"/>
    <w:rPr>
      <w:rFonts w:ascii="Calibri" w:hAnsi="Calibri" w:cs="Calibri" w:eastAsiaTheme="majorEastAsia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12823"/>
    <w:pPr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pacing w:val="0"/>
      <w:lang w:eastAsia="pt-PT"/>
    </w:rPr>
  </w:style>
  <w:style w:type="character" w:styleId="Hyperlink">
    <w:name w:val="Hyperlink"/>
    <w:basedOn w:val="Fontepargpadro"/>
    <w:uiPriority w:val="99"/>
    <w:unhideWhenUsed/>
    <w:rsid w:val="0051282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Simples5">
    <w:name w:val="Plain Table 5"/>
    <w:basedOn w:val="Tabelanormal"/>
    <w:uiPriority w:val="45"/>
    <w:rsid w:val="00EE37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aliases w:val="Tabela Simples 1"/>
    <w:basedOn w:val="Tabelanormal"/>
    <w:uiPriority w:val="41"/>
    <w:rsid w:val="00F1682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aliases w:val="Tabela Simples 3"/>
    <w:basedOn w:val="Tabelanormal"/>
    <w:uiPriority w:val="43"/>
    <w:rsid w:val="00F168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aliases w:val="Tabela Simples 2"/>
    <w:basedOn w:val="Tabelanormal"/>
    <w:uiPriority w:val="42"/>
    <w:rsid w:val="00F1682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2-nfase4">
    <w:name w:val="Grid Table 2 Accent 4"/>
    <w:basedOn w:val="Tabelanormal"/>
    <w:uiPriority w:val="47"/>
    <w:rsid w:val="00F16823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util1">
    <w:name w:val="Table Subtle 1"/>
    <w:basedOn w:val="Tabelanormal"/>
    <w:uiPriority w:val="99"/>
    <w:rsid w:val="00F16823"/>
    <w:pPr>
      <w:spacing w:before="120" w:after="120" w:line="360" w:lineRule="auto"/>
      <w:ind w:firstLine="567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8753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5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footer" Target="footer1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2.jpg" Id="R3f6e210cde834b25" /><Relationship Type="http://schemas.openxmlformats.org/officeDocument/2006/relationships/header" Target="/word/header3.xml" Id="R8c68f885884b4968" /><Relationship Type="http://schemas.openxmlformats.org/officeDocument/2006/relationships/hyperlink" Target="http://www.djangoproject.com" TargetMode="External" Id="R0134de48c2e7436a" /><Relationship Type="http://schemas.openxmlformats.org/officeDocument/2006/relationships/hyperlink" Target="http://www.heroku.com" TargetMode="External" Id="Rba27b6342a9745db" /><Relationship Type="http://schemas.openxmlformats.org/officeDocument/2006/relationships/hyperlink" Target="http://app.diagrams.net" TargetMode="External" Id="R1ef6907945e74152" /><Relationship Type="http://schemas.openxmlformats.org/officeDocument/2006/relationships/image" Target="/media/image5.png" Id="R8af94306c98f49b7" /><Relationship Type="http://schemas.openxmlformats.org/officeDocument/2006/relationships/hyperlink" Target="https://github.com/p1ng07/pap_site/" TargetMode="External" Id="R727485b25b714294" /><Relationship Type="http://schemas.openxmlformats.org/officeDocument/2006/relationships/hyperlink" Target="https://docs.djangoproject.com/en/3.0/" TargetMode="External" Id="R308cd74f862a492a" /><Relationship Type="http://schemas.openxmlformats.org/officeDocument/2006/relationships/image" Target="/media/image3.jpg" Id="Rec9febe9f08a422f" /><Relationship Type="http://schemas.openxmlformats.org/officeDocument/2006/relationships/image" Target="/media/image4.png" Id="Re29b53b787764214" /><Relationship Type="http://schemas.openxmlformats.org/officeDocument/2006/relationships/image" Target="/media/image8.png" Id="R0d34ae8d676642c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terial%20Escolar\Jaime%20Moniz\2012_2013\Programa&#231;&#227;o%20e%20Base%20de%20dados-CEF524\PAF\Modelo%20para%20trabalhos%20-%20Base%20de%20Dad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FFE32-5BD2-413D-9148-C3A431922405}"/>
      </w:docPartPr>
      <w:docPartBody>
        <w:p w:rsidR="0088593C" w:rsidRDefault="0088593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3C"/>
    <w:rsid w:val="0033303A"/>
    <w:rsid w:val="0088593C"/>
    <w:rsid w:val="00D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9FA15-1548-499A-92D2-7C846693AF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B9FA15-1548-499A-92D2-7C846693AF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 para trabalhos - Base de Dados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MarcoDelgado</dc:creator>
  <keywords/>
  <dc:description/>
  <lastModifiedBy>Francisco Perestrelo Pontes</lastModifiedBy>
  <revision>7</revision>
  <dcterms:created xsi:type="dcterms:W3CDTF">2021-02-15T10:12:00.0000000Z</dcterms:created>
  <dcterms:modified xsi:type="dcterms:W3CDTF">2021-02-15T19:23:23.3739749Z</dcterms:modified>
</coreProperties>
</file>